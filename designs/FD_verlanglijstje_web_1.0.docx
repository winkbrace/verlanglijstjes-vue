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F6E33" w14:textId="77777777" w:rsidR="00DC4549" w:rsidRDefault="00DC4549" w:rsidP="00D22D36">
      <w:pPr>
        <w:pStyle w:val="Kop1"/>
        <w:rPr>
          <w:rFonts w:cs="Segoe UI"/>
        </w:rPr>
      </w:pPr>
      <w:bookmarkStart w:id="0" w:name="_Toc412147986"/>
      <w:r w:rsidRPr="002B5A7B">
        <w:rPr>
          <w:rFonts w:cs="Segoe UI"/>
        </w:rPr>
        <w:t>This document</w:t>
      </w:r>
      <w:bookmarkEnd w:id="0"/>
    </w:p>
    <w:p w14:paraId="4A865FDF" w14:textId="5A9790D6" w:rsidR="00DC4549" w:rsidRPr="002B5A7B" w:rsidRDefault="00723B8B" w:rsidP="00D22D36">
      <w:pPr>
        <w:pStyle w:val="Kop2"/>
        <w:rPr>
          <w:rFonts w:cs="Segoe UI"/>
        </w:rPr>
      </w:pPr>
      <w:bookmarkStart w:id="1" w:name="_Toc412147987"/>
      <w:proofErr w:type="spellStart"/>
      <w:r>
        <w:rPr>
          <w:rFonts w:cs="Segoe UI"/>
        </w:rPr>
        <w:t>Omschrijving</w:t>
      </w:r>
      <w:proofErr w:type="spellEnd"/>
      <w:r>
        <w:rPr>
          <w:rFonts w:cs="Segoe UI"/>
        </w:rPr>
        <w:t xml:space="preserve"> van document</w:t>
      </w:r>
      <w:bookmarkEnd w:id="1"/>
    </w:p>
    <w:p w14:paraId="28B825F0" w14:textId="0B1204DD" w:rsidR="0067700A" w:rsidRPr="0067700A" w:rsidRDefault="004F2778" w:rsidP="004F2778">
      <w:pPr>
        <w:pStyle w:val="Geenafstand"/>
      </w:pPr>
      <w:proofErr w:type="spellStart"/>
      <w:r>
        <w:rPr>
          <w:rStyle w:val="Zwaar"/>
          <w:b w:val="0"/>
        </w:rPr>
        <w:t>Verlanglijstje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voor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familie</w:t>
      </w:r>
      <w:proofErr w:type="spellEnd"/>
      <w:r>
        <w:rPr>
          <w:rStyle w:val="Zwaar"/>
          <w:b w:val="0"/>
        </w:rPr>
        <w:t xml:space="preserve"> de </w:t>
      </w:r>
      <w:proofErr w:type="spellStart"/>
      <w:r>
        <w:rPr>
          <w:rStyle w:val="Zwaar"/>
          <w:b w:val="0"/>
        </w:rPr>
        <w:t>ruiter</w:t>
      </w:r>
      <w:proofErr w:type="spellEnd"/>
      <w:r>
        <w:rPr>
          <w:rStyle w:val="Zwaar"/>
          <w:b w:val="0"/>
        </w:rPr>
        <w:t xml:space="preserve"> </w:t>
      </w:r>
      <w:r>
        <w:rPr>
          <w:rStyle w:val="Zwaar"/>
          <w:b w:val="0"/>
          <w:lang w:val="nl-NL"/>
        </w:rPr>
        <w:t xml:space="preserve"> </w:t>
      </w:r>
      <w:proofErr w:type="spellStart"/>
      <w:r>
        <w:rPr>
          <w:rStyle w:val="Zwaar"/>
          <w:b w:val="0"/>
          <w:lang w:val="nl-NL"/>
        </w:rPr>
        <w:t>geschiktmaken</w:t>
      </w:r>
      <w:proofErr w:type="spellEnd"/>
      <w:r>
        <w:rPr>
          <w:rStyle w:val="Zwaar"/>
          <w:b w:val="0"/>
          <w:lang w:val="nl-NL"/>
        </w:rPr>
        <w:t xml:space="preserve"> voor </w:t>
      </w:r>
      <w:proofErr w:type="spellStart"/>
      <w:r>
        <w:rPr>
          <w:rStyle w:val="Zwaar"/>
          <w:b w:val="0"/>
          <w:lang w:val="nl-NL"/>
        </w:rPr>
        <w:t>Ipad</w:t>
      </w:r>
      <w:proofErr w:type="spellEnd"/>
      <w:r>
        <w:rPr>
          <w:rStyle w:val="Zwaar"/>
          <w:b w:val="0"/>
          <w:lang w:val="nl-NL"/>
        </w:rPr>
        <w:t xml:space="preserve"> &amp; Mobiel, plus een nieuwe look &amp; feel.</w:t>
      </w:r>
    </w:p>
    <w:p w14:paraId="674AD40B" w14:textId="1AA6A7A1" w:rsidR="00DC4549" w:rsidRPr="002B5A7B" w:rsidRDefault="00DC4549" w:rsidP="0067700A">
      <w:pPr>
        <w:pStyle w:val="Kop2"/>
      </w:pPr>
      <w:bookmarkStart w:id="2" w:name="acWijzigingshistorie"/>
      <w:bookmarkStart w:id="3" w:name="_Toc412147988"/>
      <w:r w:rsidRPr="002B5A7B">
        <w:t xml:space="preserve">Document </w:t>
      </w:r>
      <w:r w:rsidRPr="00723B8B">
        <w:rPr>
          <w:lang w:val="nl-NL"/>
        </w:rPr>
        <w:t>hi</w:t>
      </w:r>
      <w:r w:rsidR="00723B8B" w:rsidRPr="00723B8B">
        <w:rPr>
          <w:lang w:val="nl-NL"/>
        </w:rPr>
        <w:t>storie</w:t>
      </w:r>
      <w:bookmarkEnd w:id="3"/>
    </w:p>
    <w:p w14:paraId="3CB599DD" w14:textId="77777777" w:rsidR="00DC4549" w:rsidRPr="002B5A7B" w:rsidRDefault="00DC4549" w:rsidP="005A47D9">
      <w:pPr>
        <w:pBdr>
          <w:bottom w:val="single" w:sz="2" w:space="1" w:color="808080"/>
        </w:pBdr>
        <w:tabs>
          <w:tab w:val="left" w:pos="1985"/>
          <w:tab w:val="left" w:pos="3119"/>
          <w:tab w:val="left" w:pos="3969"/>
        </w:tabs>
        <w:spacing w:line="360" w:lineRule="auto"/>
        <w:ind w:left="3969" w:hanging="3969"/>
        <w:rPr>
          <w:rFonts w:cs="Segoe UI"/>
          <w:b/>
          <w:noProof/>
          <w:sz w:val="16"/>
          <w:szCs w:val="16"/>
          <w:lang w:val="en-US"/>
        </w:rPr>
      </w:pPr>
      <w:r w:rsidRPr="002B5A7B">
        <w:rPr>
          <w:rFonts w:cs="Segoe UI"/>
          <w:b/>
          <w:noProof/>
          <w:sz w:val="16"/>
          <w:szCs w:val="16"/>
          <w:lang w:val="en-US"/>
        </w:rPr>
        <w:t>date</w:t>
      </w:r>
      <w:r w:rsidRPr="002B5A7B">
        <w:rPr>
          <w:rFonts w:cs="Segoe UI"/>
          <w:b/>
          <w:noProof/>
          <w:sz w:val="16"/>
          <w:szCs w:val="16"/>
          <w:lang w:val="en-US"/>
        </w:rPr>
        <w:tab/>
        <w:t>version</w:t>
      </w:r>
      <w:r w:rsidRPr="002B5A7B">
        <w:rPr>
          <w:rFonts w:cs="Segoe UI"/>
          <w:b/>
          <w:noProof/>
          <w:sz w:val="16"/>
          <w:szCs w:val="16"/>
          <w:lang w:val="en-US"/>
        </w:rPr>
        <w:tab/>
        <w:t>saved by</w:t>
      </w:r>
      <w:r w:rsidRPr="002B5A7B">
        <w:rPr>
          <w:rFonts w:cs="Segoe UI"/>
          <w:b/>
          <w:noProof/>
          <w:sz w:val="16"/>
          <w:szCs w:val="16"/>
          <w:lang w:val="en-US"/>
        </w:rPr>
        <w:tab/>
      </w:r>
      <w:r w:rsidR="006216D3" w:rsidRPr="002B5A7B">
        <w:rPr>
          <w:rFonts w:cs="Segoe UI"/>
          <w:b/>
          <w:noProof/>
          <w:sz w:val="16"/>
          <w:szCs w:val="16"/>
          <w:lang w:val="en-US"/>
        </w:rPr>
        <w:tab/>
      </w:r>
      <w:r w:rsidRPr="002B5A7B">
        <w:rPr>
          <w:rFonts w:cs="Segoe UI"/>
          <w:b/>
          <w:noProof/>
          <w:sz w:val="16"/>
          <w:szCs w:val="16"/>
          <w:lang w:val="en-US"/>
        </w:rPr>
        <w:t>remarks</w:t>
      </w:r>
      <w:bookmarkEnd w:id="2"/>
    </w:p>
    <w:p w14:paraId="1DDC9465" w14:textId="486EF76C" w:rsidR="00DC4549" w:rsidRDefault="00143DC8" w:rsidP="005A47D9">
      <w:pPr>
        <w:pStyle w:val="Geenafstand"/>
        <w:tabs>
          <w:tab w:val="left" w:pos="1985"/>
          <w:tab w:val="left" w:pos="3119"/>
          <w:tab w:val="left" w:pos="4253"/>
        </w:tabs>
        <w:rPr>
          <w:rFonts w:cs="Segoe UI"/>
        </w:rPr>
      </w:pPr>
      <w:r w:rsidRPr="002B5A7B">
        <w:rPr>
          <w:rFonts w:cs="Segoe UI"/>
        </w:rPr>
        <w:fldChar w:fldCharType="begin"/>
      </w:r>
      <w:r w:rsidRPr="002B5A7B">
        <w:rPr>
          <w:rFonts w:cs="Segoe UI"/>
        </w:rPr>
        <w:instrText xml:space="preserve"> CREATEDATE  \@ "MMMM d, yyyy"  \* MERGEFORMAT </w:instrText>
      </w:r>
      <w:r w:rsidRPr="002B5A7B">
        <w:rPr>
          <w:rFonts w:cs="Segoe UI"/>
        </w:rPr>
        <w:fldChar w:fldCharType="separate"/>
      </w:r>
      <w:r w:rsidR="004F2778">
        <w:rPr>
          <w:rFonts w:cs="Segoe UI"/>
          <w:noProof/>
        </w:rPr>
        <w:t>Februarie</w:t>
      </w:r>
      <w:r w:rsidR="006B2C18">
        <w:rPr>
          <w:rFonts w:cs="Segoe UI"/>
          <w:noProof/>
        </w:rPr>
        <w:t xml:space="preserve"> </w:t>
      </w:r>
      <w:r w:rsidR="004F2778">
        <w:rPr>
          <w:rFonts w:cs="Segoe UI"/>
          <w:noProof/>
        </w:rPr>
        <w:t>19, 2015</w:t>
      </w:r>
      <w:r w:rsidRPr="002B5A7B">
        <w:rPr>
          <w:rFonts w:cs="Segoe UI"/>
        </w:rPr>
        <w:fldChar w:fldCharType="end"/>
      </w:r>
      <w:r w:rsidR="005A47D9" w:rsidRPr="002B5A7B">
        <w:rPr>
          <w:rFonts w:cs="Segoe UI"/>
        </w:rPr>
        <w:tab/>
      </w:r>
      <w:r w:rsidR="00DC4549" w:rsidRPr="002B5A7B">
        <w:rPr>
          <w:rFonts w:cs="Segoe UI"/>
        </w:rPr>
        <w:t>1.0</w:t>
      </w:r>
      <w:r w:rsidR="005A47D9" w:rsidRPr="002B5A7B">
        <w:rPr>
          <w:rFonts w:cs="Segoe UI"/>
        </w:rPr>
        <w:tab/>
      </w:r>
      <w:r w:rsidR="00543C68">
        <w:rPr>
          <w:rFonts w:cs="Segoe UI"/>
        </w:rPr>
        <w:t>LS</w:t>
      </w:r>
      <w:r w:rsidR="006216D3" w:rsidRPr="002B5A7B">
        <w:rPr>
          <w:rFonts w:cs="Segoe UI"/>
        </w:rPr>
        <w:tab/>
      </w:r>
      <w:r w:rsidR="006216D3" w:rsidRPr="002B5A7B">
        <w:rPr>
          <w:rFonts w:cs="Segoe UI"/>
        </w:rPr>
        <w:tab/>
      </w:r>
      <w:r w:rsidR="00DC4549" w:rsidRPr="002B5A7B">
        <w:rPr>
          <w:rFonts w:cs="Segoe UI"/>
        </w:rPr>
        <w:t>created</w:t>
      </w:r>
    </w:p>
    <w:p w14:paraId="3D839F6E" w14:textId="77777777" w:rsidR="00DC4549" w:rsidRPr="002B5A7B" w:rsidRDefault="00DC4549" w:rsidP="00D22D36">
      <w:pPr>
        <w:pStyle w:val="Kop2"/>
        <w:rPr>
          <w:rFonts w:cs="Segoe UI"/>
        </w:rPr>
      </w:pPr>
      <w:bookmarkStart w:id="4" w:name="abInhoudsopgave"/>
      <w:bookmarkStart w:id="5" w:name="_Toc412147990"/>
      <w:r w:rsidRPr="002B5A7B">
        <w:rPr>
          <w:rFonts w:cs="Segoe UI"/>
        </w:rPr>
        <w:t>Contents</w:t>
      </w:r>
      <w:bookmarkEnd w:id="5"/>
    </w:p>
    <w:bookmarkEnd w:id="4"/>
    <w:p w14:paraId="7CF8940D" w14:textId="77777777" w:rsidR="00571AC8" w:rsidRDefault="00CA46D2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22B6E">
        <w:rPr>
          <w:rFonts w:ascii="Segoe UI" w:hAnsi="Segoe UI" w:cs="Segoe UI"/>
          <w:b w:val="0"/>
          <w:szCs w:val="16"/>
          <w:lang w:val="en-US"/>
        </w:rPr>
        <w:fldChar w:fldCharType="begin"/>
      </w:r>
      <w:r w:rsidRPr="00D22B6E">
        <w:rPr>
          <w:rFonts w:ascii="Segoe UI" w:hAnsi="Segoe UI" w:cs="Segoe UI"/>
          <w:b w:val="0"/>
          <w:szCs w:val="16"/>
          <w:lang w:val="en-US"/>
        </w:rPr>
        <w:instrText xml:space="preserve"> TOC \o "1-3" </w:instrText>
      </w:r>
      <w:r w:rsidRPr="00D22B6E">
        <w:rPr>
          <w:rFonts w:ascii="Segoe UI" w:hAnsi="Segoe UI" w:cs="Segoe UI"/>
          <w:b w:val="0"/>
          <w:szCs w:val="16"/>
          <w:lang w:val="en-US"/>
        </w:rPr>
        <w:fldChar w:fldCharType="separate"/>
      </w:r>
      <w:r w:rsidR="00571AC8" w:rsidRPr="007F7720">
        <w:rPr>
          <w:rFonts w:cs="Segoe UI"/>
          <w:noProof/>
        </w:rPr>
        <w:t>1</w:t>
      </w:r>
      <w:r w:rsidR="00571AC8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571AC8" w:rsidRPr="007F7720">
        <w:rPr>
          <w:rFonts w:cs="Segoe UI"/>
          <w:noProof/>
        </w:rPr>
        <w:t>This document</w:t>
      </w:r>
      <w:r w:rsidR="00571AC8">
        <w:rPr>
          <w:noProof/>
        </w:rPr>
        <w:tab/>
      </w:r>
      <w:r w:rsidR="00571AC8">
        <w:rPr>
          <w:noProof/>
        </w:rPr>
        <w:fldChar w:fldCharType="begin"/>
      </w:r>
      <w:r w:rsidR="00571AC8">
        <w:rPr>
          <w:noProof/>
        </w:rPr>
        <w:instrText xml:space="preserve"> PAGEREF _Toc412147986 \h </w:instrText>
      </w:r>
      <w:r w:rsidR="00571AC8">
        <w:rPr>
          <w:noProof/>
        </w:rPr>
      </w:r>
      <w:r w:rsidR="00571AC8">
        <w:rPr>
          <w:noProof/>
        </w:rPr>
        <w:fldChar w:fldCharType="separate"/>
      </w:r>
      <w:r w:rsidR="00571AC8">
        <w:rPr>
          <w:noProof/>
        </w:rPr>
        <w:t>1</w:t>
      </w:r>
      <w:r w:rsidR="00571AC8">
        <w:rPr>
          <w:noProof/>
        </w:rPr>
        <w:fldChar w:fldCharType="end"/>
      </w:r>
    </w:p>
    <w:p w14:paraId="6754AA7C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rFonts w:cs="Segoe U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7720">
        <w:rPr>
          <w:rFonts w:cs="Segoe UI"/>
          <w:noProof/>
        </w:rPr>
        <w:t>Omschrijving van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1D4950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Document </w:t>
      </w:r>
      <w:r w:rsidRPr="007F7720">
        <w:rPr>
          <w:noProof/>
        </w:rPr>
        <w:t>historie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925BFB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rFonts w:cs="Segoe UI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7720">
        <w:rPr>
          <w:rFonts w:cs="Segoe UI"/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DF5E76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rFonts w:cs="Segoe UI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7720">
        <w:rPr>
          <w:rFonts w:cs="Segoe UI"/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37AA22" w14:textId="77777777" w:rsidR="00571AC8" w:rsidRDefault="00571AC8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7F7720">
        <w:rPr>
          <w:rFonts w:cs="Segoe UI"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7F7720">
        <w:rPr>
          <w:rFonts w:cs="Segoe UI"/>
          <w:noProof/>
        </w:rPr>
        <w:t>Generale gegevens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86CF50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rFonts w:cs="Segoe UI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7720">
        <w:rPr>
          <w:rFonts w:cs="Segoe UI"/>
          <w:noProof/>
        </w:rPr>
        <w:t>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CC1EA7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rFonts w:cs="Segoe UI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7720">
        <w:rPr>
          <w:rFonts w:cs="Segoe UI"/>
          <w:noProof/>
        </w:rPr>
        <w:t>Het 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C0F0C5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Omvang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E17209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Vragen </w:t>
      </w:r>
      <w:r w:rsidRPr="007F7720">
        <w:rPr>
          <w:noProof/>
        </w:rPr>
        <w:t>notities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E08D27" w14:textId="77777777" w:rsidR="00571AC8" w:rsidRDefault="00571AC8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Verlanglijstje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93C864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Begin scherm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7B7925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Verlanglijstje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371F5" w14:textId="77777777" w:rsidR="00571AC8" w:rsidRDefault="00571AC8">
      <w:pPr>
        <w:pStyle w:val="Inhopg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72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Reserveren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97A509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Inloggen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A32CB9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Uitloggen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F7A91F" w14:textId="77777777" w:rsidR="00571AC8" w:rsidRDefault="00571AC8">
      <w:pPr>
        <w:pStyle w:val="Inhopg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Kado toevoegen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_Toc412148002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EE5719" w14:textId="77777777" w:rsidR="00DC4549" w:rsidRPr="002B5A7B" w:rsidRDefault="00CA46D2" w:rsidP="00D90F03">
      <w:pPr>
        <w:pStyle w:val="Voettekst"/>
        <w:tabs>
          <w:tab w:val="clear" w:pos="4536"/>
          <w:tab w:val="clear" w:pos="9072"/>
        </w:tabs>
        <w:spacing w:line="360" w:lineRule="auto"/>
        <w:rPr>
          <w:rFonts w:cs="Segoe UI"/>
          <w:lang w:val="en-US"/>
        </w:rPr>
      </w:pPr>
      <w:r w:rsidRPr="00D22B6E">
        <w:rPr>
          <w:rFonts w:cs="Segoe UI"/>
          <w:b/>
          <w:sz w:val="16"/>
          <w:szCs w:val="16"/>
          <w:lang w:val="en-US"/>
        </w:rPr>
        <w:fldChar w:fldCharType="end"/>
      </w:r>
    </w:p>
    <w:p w14:paraId="01906694" w14:textId="5EEB1851" w:rsidR="005A55C3" w:rsidRPr="002B5A7B" w:rsidRDefault="00571AC8" w:rsidP="00D22D36">
      <w:pPr>
        <w:pStyle w:val="Kop1"/>
        <w:rPr>
          <w:rFonts w:cs="Segoe UI"/>
        </w:rPr>
      </w:pPr>
      <w:bookmarkStart w:id="6" w:name="_Toc412147991"/>
      <w:r>
        <w:rPr>
          <w:rFonts w:cs="Segoe UI"/>
          <w:lang w:val="nl-NL"/>
        </w:rPr>
        <w:t>Algemene</w:t>
      </w:r>
      <w:r w:rsidR="00723B8B">
        <w:rPr>
          <w:rFonts w:cs="Segoe UI"/>
        </w:rPr>
        <w:t xml:space="preserve"> </w:t>
      </w:r>
      <w:proofErr w:type="spellStart"/>
      <w:r w:rsidR="00723B8B">
        <w:rPr>
          <w:rFonts w:cs="Segoe UI"/>
        </w:rPr>
        <w:t>gegevens</w:t>
      </w:r>
      <w:bookmarkEnd w:id="6"/>
      <w:proofErr w:type="spellEnd"/>
    </w:p>
    <w:p w14:paraId="1BBBDF0F" w14:textId="77777777" w:rsidR="003D0EA3" w:rsidRPr="002B5A7B" w:rsidRDefault="003D0EA3" w:rsidP="00D22D36">
      <w:pPr>
        <w:pStyle w:val="Kop2"/>
        <w:rPr>
          <w:rFonts w:cs="Segoe UI"/>
        </w:rPr>
      </w:pPr>
      <w:bookmarkStart w:id="7" w:name="_Toc412147992"/>
      <w:r w:rsidRPr="002B5A7B">
        <w:rPr>
          <w:rFonts w:cs="Segoe UI"/>
        </w:rPr>
        <w:t>Details</w:t>
      </w:r>
      <w:bookmarkEnd w:id="7"/>
    </w:p>
    <w:p w14:paraId="11690B22" w14:textId="3D73E137" w:rsidR="003D38D7" w:rsidRDefault="003D38D7" w:rsidP="004C3A18">
      <w:pPr>
        <w:pStyle w:val="Geenafstand"/>
      </w:pPr>
      <w:r>
        <w:t>Team to implement:</w:t>
      </w:r>
      <w:r w:rsidR="00E01921">
        <w:t xml:space="preserve"> </w:t>
      </w:r>
      <w:r w:rsidR="00723B8B">
        <w:t xml:space="preserve"> BSR (bas), LS (Lieselot)</w:t>
      </w:r>
    </w:p>
    <w:p w14:paraId="05DCDDAD" w14:textId="77777777" w:rsidR="003D38D7" w:rsidRDefault="003D38D7" w:rsidP="004C3A18">
      <w:pPr>
        <w:pStyle w:val="Geenafstand"/>
      </w:pPr>
      <w:r>
        <w:t>PM: Lieselot</w:t>
      </w:r>
    </w:p>
    <w:p w14:paraId="0530E82A" w14:textId="3C41D187" w:rsidR="003D38D7" w:rsidRDefault="00723B8B" w:rsidP="004C3A18">
      <w:pPr>
        <w:pStyle w:val="Geenafstand"/>
      </w:pPr>
      <w:r>
        <w:t>Knowledge: BSR, LS</w:t>
      </w:r>
      <w:r w:rsidR="00571AC8">
        <w:t xml:space="preserve">, </w:t>
      </w:r>
      <w:r w:rsidR="00571AC8">
        <w:t>DR (daan)</w:t>
      </w:r>
    </w:p>
    <w:p w14:paraId="404758D4" w14:textId="5BB41845" w:rsidR="005A55C3" w:rsidRPr="002B5A7B" w:rsidRDefault="00687FB0" w:rsidP="00D22D36">
      <w:pPr>
        <w:pStyle w:val="Kop2"/>
        <w:rPr>
          <w:rFonts w:cs="Segoe UI"/>
        </w:rPr>
      </w:pPr>
      <w:bookmarkStart w:id="8" w:name="_Toc412147993"/>
      <w:r>
        <w:rPr>
          <w:rFonts w:cs="Segoe UI"/>
        </w:rPr>
        <w:t xml:space="preserve">Het </w:t>
      </w:r>
      <w:proofErr w:type="spellStart"/>
      <w:r>
        <w:rPr>
          <w:rFonts w:cs="Segoe UI"/>
        </w:rPr>
        <w:t>d</w:t>
      </w:r>
      <w:r w:rsidR="00723B8B">
        <w:rPr>
          <w:rFonts w:cs="Segoe UI"/>
        </w:rPr>
        <w:t>oel</w:t>
      </w:r>
      <w:bookmarkEnd w:id="8"/>
      <w:proofErr w:type="spellEnd"/>
      <w:r>
        <w:rPr>
          <w:rFonts w:cs="Segoe UI"/>
        </w:rPr>
        <w:t xml:space="preserve"> </w:t>
      </w:r>
    </w:p>
    <w:p w14:paraId="36BACB74" w14:textId="7673EF18" w:rsidR="00403E9E" w:rsidRPr="00403E9E" w:rsidRDefault="00723B8B" w:rsidP="008D3878">
      <w:pPr>
        <w:pStyle w:val="Geenafstand"/>
      </w:pPr>
      <w:proofErr w:type="spellStart"/>
      <w:r>
        <w:rPr>
          <w:rStyle w:val="Zwaar"/>
          <w:b w:val="0"/>
        </w:rPr>
        <w:t>Doel</w:t>
      </w:r>
      <w:proofErr w:type="spellEnd"/>
      <w:r>
        <w:rPr>
          <w:rStyle w:val="Zwaar"/>
          <w:b w:val="0"/>
        </w:rPr>
        <w:t xml:space="preserve"> is om het </w:t>
      </w:r>
      <w:proofErr w:type="spellStart"/>
      <w:r>
        <w:rPr>
          <w:rStyle w:val="Zwaar"/>
          <w:b w:val="0"/>
        </w:rPr>
        <w:t>verlanglijstje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leesbaar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en</w:t>
      </w:r>
      <w:proofErr w:type="spellEnd"/>
      <w:r>
        <w:rPr>
          <w:rStyle w:val="Zwaar"/>
          <w:b w:val="0"/>
        </w:rPr>
        <w:t xml:space="preserve"> </w:t>
      </w:r>
      <w:r w:rsidRPr="00723B8B">
        <w:rPr>
          <w:rStyle w:val="Zwaar"/>
          <w:b w:val="0"/>
          <w:lang w:val="nl-NL"/>
        </w:rPr>
        <w:t>bruikbaar</w:t>
      </w:r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te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maken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voor</w:t>
      </w:r>
      <w:proofErr w:type="spellEnd"/>
      <w:r>
        <w:rPr>
          <w:rStyle w:val="Zwaar"/>
          <w:b w:val="0"/>
        </w:rPr>
        <w:t xml:space="preserve"> mobile devices. De </w:t>
      </w:r>
      <w:r w:rsidRPr="00723B8B">
        <w:rPr>
          <w:rStyle w:val="Zwaar"/>
          <w:b w:val="0"/>
          <w:lang w:val="nl-NL"/>
        </w:rPr>
        <w:t>vormgeving</w:t>
      </w:r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te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vernieuwen</w:t>
      </w:r>
      <w:proofErr w:type="spellEnd"/>
      <w:r>
        <w:rPr>
          <w:rStyle w:val="Zwaar"/>
          <w:b w:val="0"/>
        </w:rPr>
        <w:t xml:space="preserve">. Het nog </w:t>
      </w:r>
      <w:proofErr w:type="spellStart"/>
      <w:r>
        <w:rPr>
          <w:rStyle w:val="Zwaar"/>
          <w:b w:val="0"/>
        </w:rPr>
        <w:t>gemakkelijker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maken</w:t>
      </w:r>
      <w:proofErr w:type="spellEnd"/>
      <w:r>
        <w:rPr>
          <w:rStyle w:val="Zwaar"/>
          <w:b w:val="0"/>
        </w:rPr>
        <w:t xml:space="preserve"> om </w:t>
      </w:r>
      <w:proofErr w:type="spellStart"/>
      <w:r>
        <w:rPr>
          <w:rStyle w:val="Zwaar"/>
          <w:b w:val="0"/>
        </w:rPr>
        <w:t>een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kado</w:t>
      </w:r>
      <w:proofErr w:type="spellEnd"/>
      <w:r>
        <w:rPr>
          <w:rStyle w:val="Zwaar"/>
          <w:b w:val="0"/>
        </w:rPr>
        <w:t xml:space="preserve"> toe </w:t>
      </w:r>
      <w:proofErr w:type="spellStart"/>
      <w:r>
        <w:rPr>
          <w:rStyle w:val="Zwaar"/>
          <w:b w:val="0"/>
        </w:rPr>
        <w:t>te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voegen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en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te</w:t>
      </w:r>
      <w:proofErr w:type="spellEnd"/>
      <w:r>
        <w:rPr>
          <w:rStyle w:val="Zwaar"/>
          <w:b w:val="0"/>
        </w:rPr>
        <w:t xml:space="preserve"> </w:t>
      </w:r>
      <w:proofErr w:type="spellStart"/>
      <w:r>
        <w:rPr>
          <w:rStyle w:val="Zwaar"/>
          <w:b w:val="0"/>
        </w:rPr>
        <w:t>bekijken</w:t>
      </w:r>
      <w:proofErr w:type="spellEnd"/>
      <w:r>
        <w:rPr>
          <w:rStyle w:val="Zwaar"/>
          <w:b w:val="0"/>
        </w:rPr>
        <w:t>.</w:t>
      </w:r>
    </w:p>
    <w:p w14:paraId="74AF9C98" w14:textId="5DA025EE" w:rsidR="006325E6" w:rsidRDefault="00723B8B" w:rsidP="006325E6">
      <w:pPr>
        <w:pStyle w:val="Kop2"/>
      </w:pPr>
      <w:bookmarkStart w:id="9" w:name="_Toc412147994"/>
      <w:proofErr w:type="spellStart"/>
      <w:r>
        <w:t>Omvang</w:t>
      </w:r>
      <w:bookmarkEnd w:id="9"/>
      <w:proofErr w:type="spellEnd"/>
    </w:p>
    <w:p w14:paraId="7F43C85B" w14:textId="77777777" w:rsidR="00723B8B" w:rsidRPr="00723B8B" w:rsidRDefault="00723B8B" w:rsidP="00723B8B">
      <w:pPr>
        <w:rPr>
          <w:rStyle w:val="Zwaar"/>
          <w:b w:val="0"/>
          <w:sz w:val="16"/>
        </w:rPr>
      </w:pPr>
      <w:r w:rsidRPr="00723B8B">
        <w:rPr>
          <w:rStyle w:val="Zwaar"/>
          <w:b w:val="0"/>
          <w:sz w:val="16"/>
        </w:rPr>
        <w:t xml:space="preserve">De huidige techniek werkt prettig, het is vooral de gebruikersgemak dat aangepakt moet worden. </w:t>
      </w:r>
    </w:p>
    <w:p w14:paraId="35FD4248" w14:textId="77777777" w:rsidR="00687FB0" w:rsidRDefault="00687FB0" w:rsidP="00723B8B">
      <w:pPr>
        <w:rPr>
          <w:rStyle w:val="Zwaar"/>
          <w:b w:val="0"/>
          <w:sz w:val="16"/>
          <w:u w:val="single"/>
        </w:rPr>
      </w:pPr>
    </w:p>
    <w:p w14:paraId="344D1C67" w14:textId="77777777" w:rsidR="00687FB0" w:rsidRPr="00687FB0" w:rsidRDefault="00723B8B" w:rsidP="00687FB0">
      <w:pPr>
        <w:pStyle w:val="Lijstalinea"/>
        <w:numPr>
          <w:ilvl w:val="0"/>
          <w:numId w:val="22"/>
        </w:numPr>
        <w:rPr>
          <w:rStyle w:val="Zwaar"/>
          <w:b w:val="0"/>
          <w:sz w:val="16"/>
        </w:rPr>
      </w:pPr>
      <w:proofErr w:type="spellStart"/>
      <w:r w:rsidRPr="00687FB0">
        <w:rPr>
          <w:rStyle w:val="Zwaar"/>
          <w:b w:val="0"/>
          <w:sz w:val="16"/>
        </w:rPr>
        <w:t>Responsive</w:t>
      </w:r>
      <w:proofErr w:type="spellEnd"/>
      <w:r w:rsidRPr="00687FB0">
        <w:rPr>
          <w:rStyle w:val="Zwaar"/>
          <w:b w:val="0"/>
          <w:sz w:val="16"/>
        </w:rPr>
        <w:t xml:space="preserve"> website</w:t>
      </w:r>
    </w:p>
    <w:p w14:paraId="271400F6" w14:textId="27BED8C1" w:rsidR="00687FB0" w:rsidRDefault="00723B8B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 xml:space="preserve">Zorg dat het goed leesbaar is op zowel mobile </w:t>
      </w:r>
      <w:proofErr w:type="spellStart"/>
      <w:r w:rsidRPr="00687FB0">
        <w:rPr>
          <w:rStyle w:val="Zwaar"/>
          <w:b w:val="0"/>
          <w:sz w:val="16"/>
        </w:rPr>
        <w:t>devices</w:t>
      </w:r>
      <w:proofErr w:type="spellEnd"/>
      <w:r w:rsidRPr="00687FB0">
        <w:rPr>
          <w:rStyle w:val="Zwaar"/>
          <w:b w:val="0"/>
          <w:sz w:val="16"/>
        </w:rPr>
        <w:t xml:space="preserve"> als</w:t>
      </w:r>
      <w:r w:rsidR="00687FB0">
        <w:rPr>
          <w:rStyle w:val="Zwaar"/>
          <w:b w:val="0"/>
          <w:sz w:val="16"/>
        </w:rPr>
        <w:t xml:space="preserve"> PC  D</w:t>
      </w:r>
      <w:r w:rsidRPr="00687FB0">
        <w:rPr>
          <w:rStyle w:val="Zwaar"/>
          <w:b w:val="0"/>
          <w:sz w:val="16"/>
        </w:rPr>
        <w:t xml:space="preserve">esktop. </w:t>
      </w:r>
    </w:p>
    <w:p w14:paraId="04648B3B" w14:textId="45759471" w:rsidR="00723B8B" w:rsidRPr="00687FB0" w:rsidRDefault="00723B8B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>We werken vanuit het principe:  Mobile first.</w:t>
      </w:r>
    </w:p>
    <w:p w14:paraId="426DADAE" w14:textId="77777777" w:rsidR="00723B8B" w:rsidRPr="00687FB0" w:rsidRDefault="00723B8B" w:rsidP="00723B8B">
      <w:pPr>
        <w:rPr>
          <w:rStyle w:val="Zwaar"/>
          <w:b w:val="0"/>
          <w:sz w:val="16"/>
        </w:rPr>
      </w:pPr>
    </w:p>
    <w:p w14:paraId="0CE922C3" w14:textId="429BB710" w:rsidR="00723B8B" w:rsidRDefault="00723B8B" w:rsidP="00687FB0">
      <w:pPr>
        <w:pStyle w:val="Lijstalinea"/>
        <w:numPr>
          <w:ilvl w:val="0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>Nieuw grafisch ontwerp</w:t>
      </w:r>
    </w:p>
    <w:p w14:paraId="285878FD" w14:textId="0795A31C" w:rsid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>Nieuw logo</w:t>
      </w:r>
    </w:p>
    <w:p w14:paraId="652640ED" w14:textId="7EF248C3" w:rsid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>Nieuw achtergrond</w:t>
      </w:r>
    </w:p>
    <w:p w14:paraId="129F28F0" w14:textId="2FDE6F48" w:rsidR="00687FB0" w:rsidRP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 xml:space="preserve">Nieuwe knoppen &amp; </w:t>
      </w:r>
      <w:proofErr w:type="spellStart"/>
      <w:r>
        <w:rPr>
          <w:rStyle w:val="Zwaar"/>
          <w:b w:val="0"/>
          <w:sz w:val="16"/>
        </w:rPr>
        <w:t>icons</w:t>
      </w:r>
      <w:proofErr w:type="spellEnd"/>
    </w:p>
    <w:p w14:paraId="4FE49574" w14:textId="77777777" w:rsidR="00687FB0" w:rsidRPr="00687FB0" w:rsidRDefault="00687FB0" w:rsidP="00723B8B">
      <w:pPr>
        <w:rPr>
          <w:rStyle w:val="Zwaar"/>
          <w:b w:val="0"/>
          <w:sz w:val="16"/>
        </w:rPr>
      </w:pPr>
    </w:p>
    <w:p w14:paraId="541A44AF" w14:textId="6DF6DF0C" w:rsidR="00723B8B" w:rsidRPr="00687FB0" w:rsidRDefault="00723B8B" w:rsidP="00687FB0">
      <w:pPr>
        <w:pStyle w:val="Lijstalinea"/>
        <w:numPr>
          <w:ilvl w:val="0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>Toevoegen van een cadeau verbeteren</w:t>
      </w:r>
    </w:p>
    <w:p w14:paraId="5050B0CE" w14:textId="304A1FB4" w:rsidR="00723B8B" w:rsidRDefault="00723B8B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 xml:space="preserve">1x Weblink  </w:t>
      </w:r>
      <w:proofErr w:type="spellStart"/>
      <w:r w:rsidRPr="00687FB0">
        <w:rPr>
          <w:rStyle w:val="Zwaar"/>
          <w:b w:val="0"/>
          <w:sz w:val="16"/>
        </w:rPr>
        <w:t>ipv</w:t>
      </w:r>
      <w:proofErr w:type="spellEnd"/>
      <w:r w:rsidRPr="00687FB0">
        <w:rPr>
          <w:rStyle w:val="Zwaar"/>
          <w:b w:val="0"/>
          <w:sz w:val="16"/>
        </w:rPr>
        <w:t xml:space="preserve"> plaatje en weblink</w:t>
      </w:r>
    </w:p>
    <w:p w14:paraId="035FDC2D" w14:textId="00805FC9" w:rsidR="00687FB0" w:rsidRP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>Prijs toevoegen</w:t>
      </w:r>
    </w:p>
    <w:p w14:paraId="0F46600E" w14:textId="77777777" w:rsidR="00687FB0" w:rsidRDefault="00687FB0" w:rsidP="00687FB0">
      <w:pPr>
        <w:rPr>
          <w:rStyle w:val="Zwaar"/>
          <w:b w:val="0"/>
          <w:sz w:val="16"/>
        </w:rPr>
      </w:pPr>
    </w:p>
    <w:p w14:paraId="26AF060C" w14:textId="36066AD1" w:rsidR="00723B8B" w:rsidRPr="00687FB0" w:rsidRDefault="00723B8B" w:rsidP="00687FB0">
      <w:pPr>
        <w:pStyle w:val="Lijstalinea"/>
        <w:numPr>
          <w:ilvl w:val="0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>Verlanglijstje overzicht verbeteren</w:t>
      </w:r>
      <w:r w:rsidR="00687FB0" w:rsidRPr="00687FB0">
        <w:rPr>
          <w:rStyle w:val="Zwaar"/>
          <w:b w:val="0"/>
          <w:sz w:val="16"/>
        </w:rPr>
        <w:t xml:space="preserve"> </w:t>
      </w:r>
    </w:p>
    <w:p w14:paraId="7C617A29" w14:textId="1CD1B2BF" w:rsidR="00723B8B" w:rsidRP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>Lijst p</w:t>
      </w:r>
      <w:r w:rsidR="00723B8B" w:rsidRPr="00687FB0">
        <w:rPr>
          <w:rStyle w:val="Zwaar"/>
          <w:b w:val="0"/>
          <w:sz w:val="16"/>
        </w:rPr>
        <w:t>er persoon laten zien</w:t>
      </w:r>
      <w:r w:rsidRPr="00687FB0">
        <w:rPr>
          <w:rStyle w:val="Zwaar"/>
          <w:b w:val="0"/>
          <w:sz w:val="16"/>
        </w:rPr>
        <w:t xml:space="preserve"> </w:t>
      </w:r>
      <w:proofErr w:type="spellStart"/>
      <w:r w:rsidRPr="00687FB0">
        <w:rPr>
          <w:rStyle w:val="Zwaar"/>
          <w:b w:val="0"/>
          <w:sz w:val="16"/>
        </w:rPr>
        <w:t>ipv</w:t>
      </w:r>
      <w:proofErr w:type="spellEnd"/>
      <w:r w:rsidRPr="00687FB0">
        <w:rPr>
          <w:rStyle w:val="Zwaar"/>
          <w:b w:val="0"/>
          <w:sz w:val="16"/>
        </w:rPr>
        <w:t xml:space="preserve"> allemaal</w:t>
      </w:r>
    </w:p>
    <w:p w14:paraId="2F3CA66C" w14:textId="77777777" w:rsidR="00687FB0" w:rsidRDefault="00687FB0" w:rsidP="00687FB0">
      <w:pPr>
        <w:rPr>
          <w:rStyle w:val="Zwaar"/>
          <w:b w:val="0"/>
          <w:sz w:val="16"/>
        </w:rPr>
      </w:pPr>
    </w:p>
    <w:p w14:paraId="6C2102CB" w14:textId="3F86EB87" w:rsidR="00723B8B" w:rsidRDefault="00687FB0" w:rsidP="00687FB0">
      <w:pPr>
        <w:pStyle w:val="Lijstalinea"/>
        <w:numPr>
          <w:ilvl w:val="0"/>
          <w:numId w:val="22"/>
        </w:numPr>
        <w:rPr>
          <w:rStyle w:val="Zwaar"/>
          <w:b w:val="0"/>
          <w:sz w:val="16"/>
        </w:rPr>
      </w:pPr>
      <w:r w:rsidRPr="00687FB0">
        <w:rPr>
          <w:rStyle w:val="Zwaar"/>
          <w:b w:val="0"/>
          <w:sz w:val="16"/>
        </w:rPr>
        <w:t>Beter uitgewerkte reserveer mogelijkheid</w:t>
      </w:r>
    </w:p>
    <w:p w14:paraId="5F8E387B" w14:textId="302E8599" w:rsid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>Wie reserveert of Anoniem</w:t>
      </w:r>
    </w:p>
    <w:p w14:paraId="03C81BA6" w14:textId="2ED95359" w:rsidR="00687FB0" w:rsidRPr="00687FB0" w:rsidRDefault="00687FB0" w:rsidP="00687FB0">
      <w:pPr>
        <w:pStyle w:val="Lijstalinea"/>
        <w:numPr>
          <w:ilvl w:val="1"/>
          <w:numId w:val="22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>Log mogelijkheid</w:t>
      </w:r>
    </w:p>
    <w:p w14:paraId="14E94374" w14:textId="77777777" w:rsidR="00723B8B" w:rsidRDefault="00723B8B" w:rsidP="00723B8B">
      <w:pPr>
        <w:pStyle w:val="Geenafstand"/>
      </w:pPr>
    </w:p>
    <w:p w14:paraId="049594E9" w14:textId="6DA91D40" w:rsidR="005A55C3" w:rsidRDefault="00687FB0" w:rsidP="00687FB0">
      <w:pPr>
        <w:pStyle w:val="Kop2"/>
        <w:rPr>
          <w:lang w:val="nl-NL"/>
        </w:rPr>
      </w:pPr>
      <w:bookmarkStart w:id="10" w:name="_Toc412147995"/>
      <w:proofErr w:type="spellStart"/>
      <w:r>
        <w:t>Vragen</w:t>
      </w:r>
      <w:proofErr w:type="spellEnd"/>
      <w:r>
        <w:t xml:space="preserve"> </w:t>
      </w:r>
      <w:r w:rsidRPr="00687FB0">
        <w:rPr>
          <w:lang w:val="nl-NL"/>
        </w:rPr>
        <w:t>notities</w:t>
      </w:r>
      <w:bookmarkEnd w:id="10"/>
    </w:p>
    <w:p w14:paraId="18A02D75" w14:textId="77777777" w:rsidR="00687FB0" w:rsidRDefault="00687FB0" w:rsidP="00687FB0">
      <w:pPr>
        <w:pStyle w:val="Geenafstand"/>
        <w:rPr>
          <w:lang w:val="nl-NL"/>
        </w:rPr>
      </w:pPr>
    </w:p>
    <w:p w14:paraId="53FC9D5F" w14:textId="1D2E2460" w:rsidR="00687FB0" w:rsidRDefault="00687FB0" w:rsidP="00687FB0">
      <w:pPr>
        <w:pStyle w:val="Kop1"/>
      </w:pPr>
      <w:bookmarkStart w:id="11" w:name="_Toc412147996"/>
      <w:proofErr w:type="spellStart"/>
      <w:r>
        <w:t>Verlanglijstje</w:t>
      </w:r>
      <w:proofErr w:type="spellEnd"/>
      <w:r>
        <w:t xml:space="preserve"> flow</w:t>
      </w:r>
      <w:bookmarkEnd w:id="11"/>
    </w:p>
    <w:p w14:paraId="0E3628B5" w14:textId="5CB925F1" w:rsidR="00687FB0" w:rsidRDefault="00687FB0" w:rsidP="00687FB0">
      <w:pPr>
        <w:pStyle w:val="Kop2"/>
      </w:pPr>
      <w:bookmarkStart w:id="12" w:name="_Toc412147997"/>
      <w:r>
        <w:t xml:space="preserve">Begin </w:t>
      </w:r>
      <w:proofErr w:type="spellStart"/>
      <w:r>
        <w:t>scherm</w:t>
      </w:r>
      <w:bookmarkEnd w:id="12"/>
      <w:proofErr w:type="spellEnd"/>
    </w:p>
    <w:p w14:paraId="6BB34E2F" w14:textId="08664BC3" w:rsidR="00571AC8" w:rsidRPr="00571AC8" w:rsidRDefault="00571AC8" w:rsidP="00571AC8">
      <w:pPr>
        <w:pStyle w:val="Lijstalinea"/>
        <w:numPr>
          <w:ilvl w:val="0"/>
          <w:numId w:val="32"/>
        </w:numPr>
        <w:rPr>
          <w:rStyle w:val="Zwaar"/>
          <w:b w:val="0"/>
          <w:bCs/>
          <w:kern w:val="28"/>
          <w:sz w:val="16"/>
        </w:rPr>
      </w:pPr>
      <w:r w:rsidRPr="00571AC8">
        <w:rPr>
          <w:rStyle w:val="Zwaar"/>
          <w:b w:val="0"/>
          <w:bCs/>
          <w:kern w:val="28"/>
          <w:sz w:val="16"/>
        </w:rPr>
        <w:t>Een lijst met namen.</w:t>
      </w:r>
    </w:p>
    <w:p w14:paraId="58CB4015" w14:textId="4961602E" w:rsidR="00571AC8" w:rsidRPr="00571AC8" w:rsidRDefault="00571AC8" w:rsidP="00571AC8">
      <w:pPr>
        <w:pStyle w:val="Lijstalinea"/>
        <w:numPr>
          <w:ilvl w:val="0"/>
          <w:numId w:val="32"/>
        </w:numPr>
        <w:rPr>
          <w:rStyle w:val="Zwaar"/>
          <w:b w:val="0"/>
          <w:bCs/>
          <w:kern w:val="28"/>
          <w:sz w:val="16"/>
        </w:rPr>
      </w:pPr>
      <w:r w:rsidRPr="00571AC8">
        <w:rPr>
          <w:rStyle w:val="Zwaar"/>
          <w:b w:val="0"/>
          <w:bCs/>
          <w:kern w:val="28"/>
          <w:sz w:val="16"/>
        </w:rPr>
        <w:t>Klik op een naam en je komt op verlanglijstje pagina van deze person</w:t>
      </w:r>
    </w:p>
    <w:p w14:paraId="57751B0E" w14:textId="0406B42C" w:rsidR="00571AC8" w:rsidRPr="00571AC8" w:rsidRDefault="00571AC8" w:rsidP="00571AC8">
      <w:pPr>
        <w:pStyle w:val="Lijstalinea"/>
        <w:numPr>
          <w:ilvl w:val="0"/>
          <w:numId w:val="32"/>
        </w:numPr>
        <w:rPr>
          <w:rStyle w:val="Zwaar"/>
          <w:b w:val="0"/>
          <w:bCs/>
          <w:kern w:val="28"/>
          <w:sz w:val="16"/>
        </w:rPr>
      </w:pPr>
      <w:r w:rsidRPr="00571AC8">
        <w:rPr>
          <w:rStyle w:val="Zwaar"/>
          <w:b w:val="0"/>
          <w:bCs/>
          <w:kern w:val="28"/>
          <w:sz w:val="16"/>
        </w:rPr>
        <w:t>Er is geen 1 groot overzicht meer</w:t>
      </w:r>
    </w:p>
    <w:p w14:paraId="37B3B3D5" w14:textId="53763FE1" w:rsidR="00571AC8" w:rsidRPr="00571AC8" w:rsidRDefault="00571AC8" w:rsidP="00571AC8">
      <w:pPr>
        <w:pStyle w:val="Lijstalinea"/>
        <w:numPr>
          <w:ilvl w:val="0"/>
          <w:numId w:val="32"/>
        </w:numPr>
        <w:rPr>
          <w:rStyle w:val="Zwaar"/>
          <w:b w:val="0"/>
          <w:bCs/>
          <w:kern w:val="28"/>
          <w:sz w:val="16"/>
        </w:rPr>
      </w:pPr>
      <w:r w:rsidRPr="00571AC8">
        <w:rPr>
          <w:rStyle w:val="Zwaar"/>
          <w:b w:val="0"/>
          <w:bCs/>
          <w:kern w:val="28"/>
          <w:sz w:val="16"/>
        </w:rPr>
        <w:t>Via rechter deel knop kan je een verlanglijstje delen via email. Dit gaat d.m.v.  een link naar de website.</w:t>
      </w:r>
    </w:p>
    <w:p w14:paraId="1ECAAFBE" w14:textId="03356401" w:rsidR="00C005F1" w:rsidRPr="00C005F1" w:rsidRDefault="003F531B" w:rsidP="00C005F1">
      <w:pPr>
        <w:pStyle w:val="Geenafstand"/>
      </w:pPr>
      <w:r>
        <w:rPr>
          <w:noProof/>
        </w:rPr>
        <w:lastRenderedPageBreak/>
        <w:drawing>
          <wp:inline distT="0" distB="0" distL="0" distR="0" wp14:anchorId="324A25E6" wp14:editId="1F00C337">
            <wp:extent cx="5958205" cy="4459469"/>
            <wp:effectExtent l="0" t="0" r="4445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44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227" w14:textId="77777777" w:rsidR="003A1097" w:rsidRDefault="003A1097">
      <w:pPr>
        <w:keepLines w:val="0"/>
        <w:rPr>
          <w:b/>
          <w:kern w:val="28"/>
          <w:sz w:val="20"/>
          <w:lang w:val="en-US"/>
        </w:rPr>
      </w:pPr>
      <w:r>
        <w:br w:type="page"/>
      </w:r>
    </w:p>
    <w:p w14:paraId="4EC45336" w14:textId="5CCD2757" w:rsidR="00687FB0" w:rsidRDefault="003A1097" w:rsidP="003A1097">
      <w:pPr>
        <w:pStyle w:val="Kop2"/>
      </w:pPr>
      <w:bookmarkStart w:id="13" w:name="_Toc412147998"/>
      <w:proofErr w:type="spellStart"/>
      <w:r>
        <w:lastRenderedPageBreak/>
        <w:t>Verlanglijstje</w:t>
      </w:r>
      <w:bookmarkEnd w:id="13"/>
      <w:proofErr w:type="spellEnd"/>
    </w:p>
    <w:p w14:paraId="2663C6C4" w14:textId="2BF1D7A1" w:rsidR="003A1097" w:rsidRPr="003A1097" w:rsidRDefault="003A1097" w:rsidP="003A1097">
      <w:pPr>
        <w:pStyle w:val="Plattetekst"/>
        <w:numPr>
          <w:ilvl w:val="0"/>
          <w:numId w:val="28"/>
        </w:numPr>
        <w:rPr>
          <w:rStyle w:val="Zwaar"/>
          <w:b w:val="0"/>
          <w:sz w:val="16"/>
        </w:rPr>
      </w:pPr>
      <w:r w:rsidRPr="003A1097">
        <w:rPr>
          <w:rStyle w:val="Zwaar"/>
          <w:b w:val="0"/>
          <w:sz w:val="16"/>
        </w:rPr>
        <w:t>Linker scherm is nog ingelogd</w:t>
      </w:r>
    </w:p>
    <w:p w14:paraId="40FBA5C9" w14:textId="77777777" w:rsidR="003A1097" w:rsidRPr="003A1097" w:rsidRDefault="003A1097" w:rsidP="003A1097">
      <w:pPr>
        <w:pStyle w:val="Plattetekst"/>
        <w:numPr>
          <w:ilvl w:val="0"/>
          <w:numId w:val="28"/>
        </w:numPr>
        <w:rPr>
          <w:rStyle w:val="Zwaar"/>
          <w:b w:val="0"/>
          <w:sz w:val="16"/>
        </w:rPr>
      </w:pPr>
      <w:r w:rsidRPr="003A1097">
        <w:rPr>
          <w:rStyle w:val="Zwaar"/>
          <w:b w:val="0"/>
          <w:sz w:val="16"/>
        </w:rPr>
        <w:t>Rechter scherm is ingelogd.</w:t>
      </w:r>
    </w:p>
    <w:p w14:paraId="3A09FB13" w14:textId="0CE07947" w:rsidR="003A1097" w:rsidRDefault="003A1097" w:rsidP="003A1097">
      <w:pPr>
        <w:pStyle w:val="Plattetekst"/>
        <w:numPr>
          <w:ilvl w:val="0"/>
          <w:numId w:val="28"/>
        </w:numPr>
        <w:rPr>
          <w:rStyle w:val="Zwaar"/>
          <w:b w:val="0"/>
          <w:sz w:val="16"/>
        </w:rPr>
      </w:pPr>
      <w:r w:rsidRPr="003A1097">
        <w:rPr>
          <w:rStyle w:val="Zwaar"/>
          <w:b w:val="0"/>
          <w:sz w:val="16"/>
        </w:rPr>
        <w:t>Het maakt niet uit of je gast bent of een van de verlanglijstjes eigenaren. Wat je ziet op de lijst is gelijk.</w:t>
      </w:r>
    </w:p>
    <w:p w14:paraId="17A7411A" w14:textId="77777777" w:rsidR="003A1097" w:rsidRDefault="003A1097" w:rsidP="003A1097">
      <w:pPr>
        <w:pStyle w:val="Plattetekst"/>
        <w:ind w:left="432"/>
        <w:rPr>
          <w:rStyle w:val="Zwaar"/>
          <w:b w:val="0"/>
          <w:sz w:val="16"/>
        </w:rPr>
      </w:pPr>
    </w:p>
    <w:p w14:paraId="72E2B2BB" w14:textId="48ACC602" w:rsidR="003A1097" w:rsidRDefault="003A1097" w:rsidP="003A1097">
      <w:pPr>
        <w:pStyle w:val="Kop3"/>
        <w:rPr>
          <w:rStyle w:val="Zwaar"/>
          <w:b/>
          <w:sz w:val="16"/>
        </w:rPr>
      </w:pPr>
      <w:bookmarkStart w:id="14" w:name="_Toc412147999"/>
      <w:proofErr w:type="spellStart"/>
      <w:r>
        <w:rPr>
          <w:rStyle w:val="Zwaar"/>
          <w:b/>
          <w:sz w:val="16"/>
        </w:rPr>
        <w:t>Reserveren</w:t>
      </w:r>
      <w:bookmarkEnd w:id="14"/>
      <w:proofErr w:type="spellEnd"/>
    </w:p>
    <w:p w14:paraId="2735237A" w14:textId="2D9E7B9F" w:rsidR="003A1097" w:rsidRPr="00571AC8" w:rsidRDefault="00571AC8" w:rsidP="00571AC8">
      <w:pPr>
        <w:pStyle w:val="Lijstalinea"/>
        <w:numPr>
          <w:ilvl w:val="0"/>
          <w:numId w:val="30"/>
        </w:numPr>
        <w:rPr>
          <w:rStyle w:val="Zwaar"/>
          <w:b w:val="0"/>
          <w:bCs/>
          <w:kern w:val="28"/>
          <w:sz w:val="16"/>
        </w:rPr>
      </w:pPr>
      <w:r>
        <w:rPr>
          <w:rStyle w:val="Zwaar"/>
          <w:b w:val="0"/>
          <w:bCs/>
          <w:kern w:val="28"/>
          <w:sz w:val="16"/>
        </w:rPr>
        <w:t xml:space="preserve">Na </w:t>
      </w:r>
      <w:proofErr w:type="spellStart"/>
      <w:r>
        <w:rPr>
          <w:rStyle w:val="Zwaar"/>
          <w:b w:val="0"/>
          <w:bCs/>
          <w:kern w:val="28"/>
          <w:sz w:val="16"/>
        </w:rPr>
        <w:t>ingelog</w:t>
      </w:r>
      <w:proofErr w:type="spellEnd"/>
      <w:r>
        <w:rPr>
          <w:rStyle w:val="Zwaar"/>
          <w:b w:val="0"/>
          <w:bCs/>
          <w:kern w:val="28"/>
          <w:sz w:val="16"/>
        </w:rPr>
        <w:t xml:space="preserve"> kan een cadeau ge</w:t>
      </w:r>
      <w:r w:rsidRPr="00571AC8">
        <w:rPr>
          <w:rStyle w:val="Zwaar"/>
          <w:b w:val="0"/>
          <w:bCs/>
          <w:kern w:val="28"/>
          <w:sz w:val="16"/>
        </w:rPr>
        <w:t>reserv</w:t>
      </w:r>
      <w:r>
        <w:rPr>
          <w:rStyle w:val="Zwaar"/>
          <w:b w:val="0"/>
          <w:bCs/>
          <w:kern w:val="28"/>
          <w:sz w:val="16"/>
        </w:rPr>
        <w:t>eerd worden.</w:t>
      </w:r>
    </w:p>
    <w:p w14:paraId="3C9ED69D" w14:textId="53124883" w:rsidR="003A1097" w:rsidRPr="00571AC8" w:rsidRDefault="00571AC8" w:rsidP="00571AC8">
      <w:pPr>
        <w:pStyle w:val="Lijstalinea"/>
        <w:numPr>
          <w:ilvl w:val="0"/>
          <w:numId w:val="30"/>
        </w:numPr>
        <w:rPr>
          <w:rStyle w:val="Zwaar"/>
          <w:b w:val="0"/>
          <w:bCs/>
          <w:kern w:val="28"/>
          <w:sz w:val="16"/>
        </w:rPr>
      </w:pPr>
      <w:r>
        <w:rPr>
          <w:rStyle w:val="Zwaar"/>
          <w:b w:val="0"/>
          <w:bCs/>
          <w:kern w:val="28"/>
          <w:sz w:val="16"/>
        </w:rPr>
        <w:t>Standaard staat er de tekst:</w:t>
      </w:r>
      <w:r w:rsidR="003A1097" w:rsidRPr="00571AC8">
        <w:rPr>
          <w:rStyle w:val="Zwaar"/>
          <w:b w:val="0"/>
          <w:bCs/>
          <w:kern w:val="28"/>
          <w:sz w:val="16"/>
        </w:rPr>
        <w:t xml:space="preserve"> Gereserveerd</w:t>
      </w:r>
      <w:r>
        <w:rPr>
          <w:rStyle w:val="Zwaar"/>
          <w:b w:val="0"/>
          <w:bCs/>
          <w:kern w:val="28"/>
          <w:sz w:val="16"/>
        </w:rPr>
        <w:t xml:space="preserve"> om het cadeau te verbergen  (doel: Je weet niet wat de ander al krijgt zodat je met sinterklaas niet precies weet wat iemand krijgt)</w:t>
      </w:r>
    </w:p>
    <w:p w14:paraId="621D42C8" w14:textId="1E3ED663" w:rsidR="003A1097" w:rsidRPr="00571AC8" w:rsidRDefault="003A1097" w:rsidP="00571AC8">
      <w:pPr>
        <w:pStyle w:val="Lijstalinea"/>
        <w:numPr>
          <w:ilvl w:val="0"/>
          <w:numId w:val="30"/>
        </w:numPr>
        <w:rPr>
          <w:rStyle w:val="Zwaar"/>
          <w:b w:val="0"/>
          <w:bCs/>
          <w:kern w:val="28"/>
          <w:sz w:val="16"/>
        </w:rPr>
      </w:pPr>
      <w:r w:rsidRPr="00571AC8">
        <w:rPr>
          <w:rStyle w:val="Zwaar"/>
          <w:b w:val="0"/>
          <w:bCs/>
          <w:kern w:val="28"/>
          <w:sz w:val="16"/>
        </w:rPr>
        <w:t xml:space="preserve">Je kunt </w:t>
      </w:r>
      <w:r w:rsidR="00571AC8">
        <w:rPr>
          <w:rStyle w:val="Zwaar"/>
          <w:b w:val="0"/>
          <w:bCs/>
          <w:kern w:val="28"/>
          <w:sz w:val="16"/>
        </w:rPr>
        <w:t xml:space="preserve">het cadeau </w:t>
      </w:r>
      <w:r w:rsidRPr="00571AC8">
        <w:rPr>
          <w:rStyle w:val="Zwaar"/>
          <w:b w:val="0"/>
          <w:bCs/>
          <w:kern w:val="28"/>
          <w:sz w:val="16"/>
        </w:rPr>
        <w:t xml:space="preserve">zichtbaar maken welk </w:t>
      </w:r>
      <w:proofErr w:type="spellStart"/>
      <w:r w:rsidRPr="00571AC8">
        <w:rPr>
          <w:rStyle w:val="Zwaar"/>
          <w:b w:val="0"/>
          <w:bCs/>
          <w:kern w:val="28"/>
          <w:sz w:val="16"/>
        </w:rPr>
        <w:t>kado</w:t>
      </w:r>
      <w:proofErr w:type="spellEnd"/>
      <w:r w:rsidRPr="00571AC8">
        <w:rPr>
          <w:rStyle w:val="Zwaar"/>
          <w:b w:val="0"/>
          <w:bCs/>
          <w:kern w:val="28"/>
          <w:sz w:val="16"/>
        </w:rPr>
        <w:t xml:space="preserve"> is gereserveerd</w:t>
      </w:r>
      <w:r w:rsidR="00571AC8">
        <w:rPr>
          <w:rStyle w:val="Zwaar"/>
          <w:b w:val="0"/>
          <w:bCs/>
          <w:kern w:val="28"/>
          <w:sz w:val="16"/>
        </w:rPr>
        <w:t xml:space="preserve"> </w:t>
      </w:r>
      <w:r w:rsidRPr="00571AC8">
        <w:rPr>
          <w:rStyle w:val="Zwaar"/>
          <w:b w:val="0"/>
          <w:bCs/>
          <w:kern w:val="28"/>
          <w:sz w:val="16"/>
        </w:rPr>
        <w:t>met het oogje</w:t>
      </w:r>
      <w:r w:rsidR="00571AC8">
        <w:rPr>
          <w:rStyle w:val="Zwaar"/>
          <w:b w:val="0"/>
          <w:bCs/>
          <w:kern w:val="28"/>
          <w:sz w:val="16"/>
        </w:rPr>
        <w:t xml:space="preserve"> icon ernaast</w:t>
      </w:r>
      <w:r w:rsidRPr="00571AC8">
        <w:rPr>
          <w:rStyle w:val="Zwaar"/>
          <w:b w:val="0"/>
          <w:bCs/>
          <w:kern w:val="28"/>
          <w:sz w:val="16"/>
        </w:rPr>
        <w:t xml:space="preserve">. Dit is </w:t>
      </w:r>
      <w:proofErr w:type="spellStart"/>
      <w:r w:rsidRPr="00571AC8">
        <w:rPr>
          <w:rStyle w:val="Zwaar"/>
          <w:b w:val="0"/>
          <w:bCs/>
          <w:kern w:val="28"/>
          <w:sz w:val="16"/>
        </w:rPr>
        <w:t>togglebaar</w:t>
      </w:r>
      <w:proofErr w:type="spellEnd"/>
      <w:r w:rsidR="00571AC8">
        <w:rPr>
          <w:rStyle w:val="Zwaar"/>
          <w:b w:val="0"/>
          <w:bCs/>
          <w:kern w:val="28"/>
          <w:sz w:val="16"/>
        </w:rPr>
        <w:t xml:space="preserve"> en kan aan en uitgezet worden.</w:t>
      </w:r>
    </w:p>
    <w:p w14:paraId="7DEFAD23" w14:textId="77777777" w:rsidR="003A1097" w:rsidRPr="003A1097" w:rsidRDefault="003A1097" w:rsidP="003A1097">
      <w:pPr>
        <w:pStyle w:val="Plattetekst"/>
        <w:rPr>
          <w:rStyle w:val="Zwaar"/>
          <w:b w:val="0"/>
          <w:sz w:val="16"/>
        </w:rPr>
      </w:pPr>
    </w:p>
    <w:p w14:paraId="6B0198D4" w14:textId="5E7C426E" w:rsidR="003A1097" w:rsidRPr="003A1097" w:rsidRDefault="003A1097" w:rsidP="003A1097">
      <w:pPr>
        <w:pStyle w:val="Geenafstand"/>
      </w:pPr>
      <w:r>
        <w:rPr>
          <w:noProof/>
        </w:rPr>
        <w:drawing>
          <wp:inline distT="0" distB="0" distL="0" distR="0" wp14:anchorId="600D6933" wp14:editId="7D89B14D">
            <wp:extent cx="5951220" cy="5356860"/>
            <wp:effectExtent l="0" t="0" r="0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826" w14:textId="21894991" w:rsidR="003F531B" w:rsidRDefault="003F531B" w:rsidP="003F531B">
      <w:pPr>
        <w:pStyle w:val="Kop2"/>
      </w:pPr>
      <w:bookmarkStart w:id="15" w:name="_Toc412148000"/>
      <w:proofErr w:type="spellStart"/>
      <w:r>
        <w:t>Inloggen</w:t>
      </w:r>
      <w:bookmarkEnd w:id="15"/>
      <w:proofErr w:type="spellEnd"/>
    </w:p>
    <w:p w14:paraId="00E124BE" w14:textId="59DF4135" w:rsidR="003F531B" w:rsidRDefault="003F531B" w:rsidP="003F531B">
      <w:pPr>
        <w:pStyle w:val="Geenafstand"/>
      </w:pPr>
      <w:r>
        <w:t xml:space="preserve">3 </w:t>
      </w:r>
      <w:proofErr w:type="spellStart"/>
      <w:r>
        <w:t>manieren</w:t>
      </w:r>
      <w:proofErr w:type="spellEnd"/>
      <w:r>
        <w:t xml:space="preserve"> om </w:t>
      </w:r>
      <w:proofErr w:type="spellStart"/>
      <w:r>
        <w:t>inloggen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trickeren</w:t>
      </w:r>
      <w:proofErr w:type="spellEnd"/>
      <w:r>
        <w:t>:</w:t>
      </w:r>
    </w:p>
    <w:p w14:paraId="584B3FE6" w14:textId="4A51C108" w:rsidR="003F531B" w:rsidRDefault="003F531B" w:rsidP="003F531B">
      <w:pPr>
        <w:pStyle w:val="Geenafstand"/>
        <w:numPr>
          <w:ilvl w:val="0"/>
          <w:numId w:val="23"/>
        </w:numPr>
      </w:pPr>
      <w:proofErr w:type="spellStart"/>
      <w:r>
        <w:t>Kado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-&gt;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logt</w:t>
      </w:r>
      <w:proofErr w:type="spellEnd"/>
      <w:r>
        <w:t xml:space="preserve"> in</w:t>
      </w:r>
    </w:p>
    <w:p w14:paraId="682ABAEB" w14:textId="527BBAC2" w:rsidR="003F531B" w:rsidRDefault="003F531B" w:rsidP="003F531B">
      <w:pPr>
        <w:pStyle w:val="Geenafstand"/>
        <w:numPr>
          <w:ilvl w:val="0"/>
          <w:numId w:val="23"/>
        </w:numPr>
      </w:pPr>
      <w:proofErr w:type="spellStart"/>
      <w:r>
        <w:lastRenderedPageBreak/>
        <w:t>Inlog</w:t>
      </w:r>
      <w:proofErr w:type="spellEnd"/>
      <w:r>
        <w:t xml:space="preserve"> knop </w:t>
      </w:r>
      <w:proofErr w:type="spellStart"/>
      <w:r>
        <w:t>drukken</w:t>
      </w:r>
      <w:proofErr w:type="spellEnd"/>
      <w:r>
        <w:t xml:space="preserve"> -&gt;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of </w:t>
      </w:r>
      <w:proofErr w:type="spellStart"/>
      <w:r>
        <w:t>gast</w:t>
      </w:r>
      <w:proofErr w:type="spellEnd"/>
      <w:r>
        <w:t xml:space="preserve"> </w:t>
      </w:r>
      <w:proofErr w:type="spellStart"/>
      <w:r>
        <w:t>logt</w:t>
      </w:r>
      <w:proofErr w:type="spellEnd"/>
      <w:r>
        <w:t xml:space="preserve"> in</w:t>
      </w:r>
    </w:p>
    <w:p w14:paraId="267CB236" w14:textId="226D0DB4" w:rsidR="003F531B" w:rsidRDefault="003F531B" w:rsidP="003F531B">
      <w:pPr>
        <w:pStyle w:val="Geenafstand"/>
        <w:numPr>
          <w:ilvl w:val="1"/>
          <w:numId w:val="23"/>
        </w:numPr>
      </w:pP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via de begin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inlog</w:t>
      </w:r>
      <w:proofErr w:type="spellEnd"/>
      <w:r>
        <w:t xml:space="preserve"> knop</w:t>
      </w:r>
    </w:p>
    <w:p w14:paraId="18CD98D6" w14:textId="4CB38290" w:rsidR="003F531B" w:rsidRDefault="003F531B" w:rsidP="003F531B">
      <w:pPr>
        <w:pStyle w:val="Geenafstand"/>
        <w:numPr>
          <w:ilvl w:val="1"/>
          <w:numId w:val="23"/>
        </w:numPr>
      </w:pP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via de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ingelogd</w:t>
      </w:r>
      <w:proofErr w:type="spellEnd"/>
      <w:r>
        <w:t xml:space="preserve"> knop </w:t>
      </w:r>
      <w:proofErr w:type="spellStart"/>
      <w:r>
        <w:t>boven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pagina</w:t>
      </w:r>
      <w:proofErr w:type="spellEnd"/>
    </w:p>
    <w:p w14:paraId="05741CA6" w14:textId="2272BB00" w:rsidR="003F531B" w:rsidRPr="003F531B" w:rsidRDefault="003F531B" w:rsidP="003F531B">
      <w:pPr>
        <w:pStyle w:val="Geenafstand"/>
        <w:numPr>
          <w:ilvl w:val="0"/>
          <w:numId w:val="23"/>
        </w:numPr>
      </w:pPr>
      <w:proofErr w:type="spellStart"/>
      <w:r>
        <w:t>Gast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kado</w:t>
      </w:r>
      <w:proofErr w:type="spellEnd"/>
      <w:r>
        <w:t xml:space="preserve"> </w:t>
      </w:r>
      <w:proofErr w:type="spellStart"/>
      <w:r>
        <w:t>reserveren</w:t>
      </w:r>
      <w:proofErr w:type="spellEnd"/>
      <w:r>
        <w:t xml:space="preserve"> -&gt; </w:t>
      </w:r>
      <w:proofErr w:type="spellStart"/>
      <w:r>
        <w:t>gast</w:t>
      </w:r>
      <w:proofErr w:type="spellEnd"/>
      <w:r>
        <w:t xml:space="preserve"> </w:t>
      </w:r>
      <w:proofErr w:type="spellStart"/>
      <w:r>
        <w:t>logt</w:t>
      </w:r>
      <w:proofErr w:type="spellEnd"/>
      <w:r>
        <w:t xml:space="preserve"> in</w:t>
      </w:r>
    </w:p>
    <w:p w14:paraId="76CFEB78" w14:textId="168E3639" w:rsidR="003F531B" w:rsidRDefault="003F531B" w:rsidP="00687FB0">
      <w:pPr>
        <w:pStyle w:val="Geenafstand"/>
      </w:pPr>
      <w:bookmarkStart w:id="16" w:name="_GoBack"/>
      <w:r>
        <w:rPr>
          <w:noProof/>
        </w:rPr>
        <w:drawing>
          <wp:inline distT="0" distB="0" distL="0" distR="0" wp14:anchorId="68C2DA9B" wp14:editId="1A02D37C">
            <wp:extent cx="5958205" cy="5359597"/>
            <wp:effectExtent l="0" t="0" r="4445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53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7977F597" w14:textId="77777777" w:rsidR="003F531B" w:rsidRDefault="003F531B" w:rsidP="00687FB0">
      <w:pPr>
        <w:pStyle w:val="Geenafstand"/>
      </w:pPr>
    </w:p>
    <w:p w14:paraId="0A158EE1" w14:textId="41E29C37" w:rsidR="003F531B" w:rsidRDefault="003F531B" w:rsidP="00687FB0">
      <w:pPr>
        <w:pStyle w:val="Geenafstand"/>
      </w:pPr>
      <w:r>
        <w:rPr>
          <w:noProof/>
        </w:rPr>
        <w:lastRenderedPageBreak/>
        <w:drawing>
          <wp:inline distT="0" distB="0" distL="0" distR="0" wp14:anchorId="2D8FBE5A" wp14:editId="7E864A66">
            <wp:extent cx="3634740" cy="5646420"/>
            <wp:effectExtent l="0" t="0" r="381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B5CA" w14:textId="4A69A698" w:rsidR="003F531B" w:rsidRDefault="003F531B" w:rsidP="003F531B">
      <w:pPr>
        <w:pStyle w:val="Kop2"/>
      </w:pPr>
      <w:bookmarkStart w:id="17" w:name="_Toc412148001"/>
      <w:proofErr w:type="spellStart"/>
      <w:r>
        <w:t>Uitloggen</w:t>
      </w:r>
      <w:bookmarkEnd w:id="17"/>
      <w:proofErr w:type="spellEnd"/>
    </w:p>
    <w:p w14:paraId="52DEDA4D" w14:textId="52290144" w:rsidR="003F531B" w:rsidRDefault="003F531B" w:rsidP="003F531B">
      <w:pPr>
        <w:pStyle w:val="Geenafstand"/>
        <w:numPr>
          <w:ilvl w:val="0"/>
          <w:numId w:val="24"/>
        </w:numPr>
      </w:pPr>
      <w:proofErr w:type="spellStart"/>
      <w:r>
        <w:t>Gaat</w:t>
      </w:r>
      <w:proofErr w:type="spellEnd"/>
      <w:r>
        <w:t xml:space="preserve"> via begin </w:t>
      </w:r>
      <w:proofErr w:type="spellStart"/>
      <w:r>
        <w:t>pagina</w:t>
      </w:r>
      <w:proofErr w:type="spellEnd"/>
      <w:r>
        <w:t xml:space="preserve"> -&gt; </w:t>
      </w:r>
      <w:proofErr w:type="spellStart"/>
      <w:r>
        <w:t>uitloggen</w:t>
      </w:r>
      <w:proofErr w:type="spellEnd"/>
      <w:r>
        <w:t xml:space="preserve"> knop</w:t>
      </w:r>
    </w:p>
    <w:p w14:paraId="6F8BF63E" w14:textId="78CF3F93" w:rsidR="003F531B" w:rsidRDefault="003F531B" w:rsidP="003F531B">
      <w:pPr>
        <w:pStyle w:val="Geenafstand"/>
      </w:pPr>
      <w:r>
        <w:rPr>
          <w:noProof/>
        </w:rPr>
        <w:drawing>
          <wp:inline distT="0" distB="0" distL="0" distR="0" wp14:anchorId="41C6EFC6" wp14:editId="07E96510">
            <wp:extent cx="2827020" cy="99822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A08" w14:textId="77777777" w:rsidR="003F531B" w:rsidRDefault="003F531B" w:rsidP="003F531B">
      <w:pPr>
        <w:pStyle w:val="Geenafstand"/>
      </w:pPr>
    </w:p>
    <w:p w14:paraId="0BAB869F" w14:textId="4E5840B3" w:rsidR="003F531B" w:rsidRDefault="003F531B" w:rsidP="003F531B">
      <w:pPr>
        <w:pStyle w:val="Kop2"/>
      </w:pPr>
      <w:bookmarkStart w:id="18" w:name="_Toc412148002"/>
      <w:proofErr w:type="spellStart"/>
      <w:r>
        <w:t>Kado</w:t>
      </w:r>
      <w:proofErr w:type="spellEnd"/>
      <w:r>
        <w:t xml:space="preserve"> </w:t>
      </w:r>
      <w:proofErr w:type="spellStart"/>
      <w:r>
        <w:t>toevoegen</w:t>
      </w:r>
      <w:bookmarkEnd w:id="18"/>
      <w:proofErr w:type="spellEnd"/>
    </w:p>
    <w:p w14:paraId="71EDB9EE" w14:textId="2DE175D2" w:rsidR="003F531B" w:rsidRDefault="003F531B" w:rsidP="003F531B">
      <w:pPr>
        <w:pStyle w:val="Geenafstand"/>
      </w:pPr>
      <w:r>
        <w:t xml:space="preserve">Via + icon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kado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4802C8E3" w14:textId="47B0129D" w:rsidR="003F531B" w:rsidRDefault="003F531B" w:rsidP="003F531B">
      <w:pPr>
        <w:pStyle w:val="Geenafstand"/>
      </w:pPr>
      <w:r>
        <w:rPr>
          <w:noProof/>
        </w:rPr>
        <w:lastRenderedPageBreak/>
        <w:drawing>
          <wp:inline distT="0" distB="0" distL="0" distR="0" wp14:anchorId="48C6E029" wp14:editId="652086C2">
            <wp:extent cx="346364" cy="386329"/>
            <wp:effectExtent l="0" t="0" r="0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79" cy="3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209" w14:textId="19FAAFA2" w:rsidR="003F531B" w:rsidRPr="003A1097" w:rsidRDefault="003A1097" w:rsidP="003A1097">
      <w:pPr>
        <w:pStyle w:val="text1"/>
        <w:rPr>
          <w:rStyle w:val="Zwaar"/>
          <w:rFonts w:ascii="Segoe UI" w:hAnsi="Segoe UI"/>
          <w:b w:val="0"/>
          <w:color w:val="auto"/>
          <w:sz w:val="16"/>
        </w:rPr>
      </w:pPr>
      <w:r>
        <w:br/>
      </w:r>
      <w:r w:rsidRPr="003A1097">
        <w:rPr>
          <w:rStyle w:val="Zwaar"/>
          <w:rFonts w:ascii="Segoe UI" w:hAnsi="Segoe UI"/>
          <w:b w:val="0"/>
          <w:color w:val="auto"/>
          <w:sz w:val="16"/>
        </w:rPr>
        <w:t>Stappen</w:t>
      </w:r>
    </w:p>
    <w:p w14:paraId="4130A6BA" w14:textId="54D3D2FB" w:rsidR="003A1097" w:rsidRDefault="003A1097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 xml:space="preserve">Druk op het + icon </w:t>
      </w:r>
    </w:p>
    <w:p w14:paraId="7A34C0C2" w14:textId="55FEF4BA" w:rsidR="003A1097" w:rsidRDefault="003A1097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proofErr w:type="spellStart"/>
      <w:r>
        <w:rPr>
          <w:rStyle w:val="Zwaar"/>
          <w:b w:val="0"/>
          <w:sz w:val="16"/>
        </w:rPr>
        <w:t>Kado</w:t>
      </w:r>
      <w:proofErr w:type="spellEnd"/>
      <w:r>
        <w:rPr>
          <w:rStyle w:val="Zwaar"/>
          <w:b w:val="0"/>
          <w:sz w:val="16"/>
        </w:rPr>
        <w:t xml:space="preserve"> toevoegen pagina verschijnt (scherm1)</w:t>
      </w:r>
    </w:p>
    <w:p w14:paraId="16FAF9C8" w14:textId="53252250" w:rsidR="003F531B" w:rsidRPr="003A1097" w:rsidRDefault="003F531B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r w:rsidRPr="003A1097">
        <w:rPr>
          <w:rStyle w:val="Zwaar"/>
          <w:b w:val="0"/>
          <w:sz w:val="16"/>
        </w:rPr>
        <w:t xml:space="preserve">Vul naam, prijs en </w:t>
      </w:r>
      <w:proofErr w:type="spellStart"/>
      <w:r w:rsidRPr="003A1097">
        <w:rPr>
          <w:rStyle w:val="Zwaar"/>
          <w:b w:val="0"/>
          <w:sz w:val="16"/>
        </w:rPr>
        <w:t>weblink</w:t>
      </w:r>
      <w:proofErr w:type="spellEnd"/>
      <w:r w:rsidRPr="003A1097">
        <w:rPr>
          <w:rStyle w:val="Zwaar"/>
          <w:b w:val="0"/>
          <w:sz w:val="16"/>
        </w:rPr>
        <w:t xml:space="preserve"> toe. </w:t>
      </w:r>
    </w:p>
    <w:p w14:paraId="553AFDBD" w14:textId="325AA9AE" w:rsidR="003F531B" w:rsidRPr="003A1097" w:rsidRDefault="003F531B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proofErr w:type="spellStart"/>
      <w:r w:rsidRPr="003A1097">
        <w:rPr>
          <w:rStyle w:val="Zwaar"/>
          <w:b w:val="0"/>
          <w:sz w:val="16"/>
        </w:rPr>
        <w:t>Klik</w:t>
      </w:r>
      <w:proofErr w:type="spellEnd"/>
      <w:r w:rsidRPr="003A1097">
        <w:rPr>
          <w:rStyle w:val="Zwaar"/>
          <w:b w:val="0"/>
          <w:sz w:val="16"/>
        </w:rPr>
        <w:t xml:space="preserve"> op </w:t>
      </w:r>
      <w:proofErr w:type="spellStart"/>
      <w:r w:rsidRPr="003A1097">
        <w:rPr>
          <w:rStyle w:val="Zwaar"/>
          <w:b w:val="0"/>
          <w:sz w:val="16"/>
        </w:rPr>
        <w:t>toevoegen</w:t>
      </w:r>
      <w:proofErr w:type="spellEnd"/>
    </w:p>
    <w:p w14:paraId="52A22B0E" w14:textId="4AB1384C" w:rsidR="003F531B" w:rsidRPr="003A1097" w:rsidRDefault="003F531B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r w:rsidRPr="003A1097">
        <w:rPr>
          <w:rStyle w:val="Zwaar"/>
          <w:b w:val="0"/>
          <w:sz w:val="16"/>
        </w:rPr>
        <w:t xml:space="preserve">Melding </w:t>
      </w:r>
      <w:proofErr w:type="spellStart"/>
      <w:r w:rsidRPr="003A1097">
        <w:rPr>
          <w:rStyle w:val="Zwaar"/>
          <w:b w:val="0"/>
          <w:sz w:val="16"/>
        </w:rPr>
        <w:t>verschijnt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dat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kado</w:t>
      </w:r>
      <w:proofErr w:type="spellEnd"/>
      <w:r w:rsidRPr="003A1097">
        <w:rPr>
          <w:rStyle w:val="Zwaar"/>
          <w:b w:val="0"/>
          <w:sz w:val="16"/>
        </w:rPr>
        <w:t xml:space="preserve"> is toegevoegd</w:t>
      </w:r>
    </w:p>
    <w:p w14:paraId="2303E542" w14:textId="677EEAB1" w:rsidR="003F531B" w:rsidRPr="003A1097" w:rsidRDefault="003F531B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proofErr w:type="spellStart"/>
      <w:r w:rsidRPr="003A1097">
        <w:rPr>
          <w:rStyle w:val="Zwaar"/>
          <w:b w:val="0"/>
          <w:sz w:val="16"/>
        </w:rPr>
        <w:t>Formulier</w:t>
      </w:r>
      <w:proofErr w:type="spellEnd"/>
      <w:r w:rsidRPr="003A1097">
        <w:rPr>
          <w:rStyle w:val="Zwaar"/>
          <w:b w:val="0"/>
          <w:sz w:val="16"/>
        </w:rPr>
        <w:t xml:space="preserve"> is </w:t>
      </w:r>
      <w:proofErr w:type="spellStart"/>
      <w:r w:rsidRPr="003A1097">
        <w:rPr>
          <w:rStyle w:val="Zwaar"/>
          <w:b w:val="0"/>
          <w:sz w:val="16"/>
        </w:rPr>
        <w:t>weer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leeg</w:t>
      </w:r>
      <w:proofErr w:type="spellEnd"/>
      <w:r w:rsidRPr="003A1097">
        <w:rPr>
          <w:rStyle w:val="Zwaar"/>
          <w:b w:val="0"/>
          <w:sz w:val="16"/>
        </w:rPr>
        <w:t xml:space="preserve">, je </w:t>
      </w:r>
      <w:proofErr w:type="spellStart"/>
      <w:r w:rsidRPr="003A1097">
        <w:rPr>
          <w:rStyle w:val="Zwaar"/>
          <w:b w:val="0"/>
          <w:sz w:val="16"/>
        </w:rPr>
        <w:t>kan</w:t>
      </w:r>
      <w:proofErr w:type="spellEnd"/>
      <w:r w:rsidRPr="003A1097">
        <w:rPr>
          <w:rStyle w:val="Zwaar"/>
          <w:b w:val="0"/>
          <w:sz w:val="16"/>
        </w:rPr>
        <w:t xml:space="preserve"> nog </w:t>
      </w:r>
      <w:proofErr w:type="spellStart"/>
      <w:r w:rsidRPr="003A1097">
        <w:rPr>
          <w:rStyle w:val="Zwaar"/>
          <w:b w:val="0"/>
          <w:sz w:val="16"/>
        </w:rPr>
        <w:t>een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kado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toevoegen</w:t>
      </w:r>
      <w:proofErr w:type="spellEnd"/>
    </w:p>
    <w:p w14:paraId="420EC95A" w14:textId="51E59D57" w:rsidR="003F531B" w:rsidRDefault="003F531B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proofErr w:type="spellStart"/>
      <w:r w:rsidRPr="003A1097">
        <w:rPr>
          <w:rStyle w:val="Zwaar"/>
          <w:b w:val="0"/>
          <w:sz w:val="16"/>
        </w:rPr>
        <w:t>Als</w:t>
      </w:r>
      <w:proofErr w:type="spellEnd"/>
      <w:r w:rsidRPr="003A1097">
        <w:rPr>
          <w:rStyle w:val="Zwaar"/>
          <w:b w:val="0"/>
          <w:sz w:val="16"/>
        </w:rPr>
        <w:t xml:space="preserve"> je </w:t>
      </w:r>
      <w:proofErr w:type="spellStart"/>
      <w:r w:rsidRPr="003A1097">
        <w:rPr>
          <w:rStyle w:val="Zwaar"/>
          <w:b w:val="0"/>
          <w:sz w:val="16"/>
        </w:rPr>
        <w:t>alles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hebt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toegevoegd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kies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dan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lijstje</w:t>
      </w:r>
      <w:proofErr w:type="spellEnd"/>
      <w:r w:rsidRPr="003A1097">
        <w:rPr>
          <w:rStyle w:val="Zwaar"/>
          <w:b w:val="0"/>
          <w:sz w:val="16"/>
        </w:rPr>
        <w:t xml:space="preserve"> om </w:t>
      </w:r>
      <w:proofErr w:type="spellStart"/>
      <w:r w:rsidRPr="003A1097">
        <w:rPr>
          <w:rStyle w:val="Zwaar"/>
          <w:b w:val="0"/>
          <w:sz w:val="16"/>
        </w:rPr>
        <w:t>naar</w:t>
      </w:r>
      <w:proofErr w:type="spellEnd"/>
      <w:r w:rsidRPr="003A1097">
        <w:rPr>
          <w:rStyle w:val="Zwaar"/>
          <w:b w:val="0"/>
          <w:sz w:val="16"/>
        </w:rPr>
        <w:t xml:space="preserve"> je </w:t>
      </w:r>
      <w:proofErr w:type="spellStart"/>
      <w:r w:rsidRPr="003A1097">
        <w:rPr>
          <w:rStyle w:val="Zwaar"/>
          <w:b w:val="0"/>
          <w:sz w:val="16"/>
        </w:rPr>
        <w:t>eigen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lijstje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terug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te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keren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en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te</w:t>
      </w:r>
      <w:proofErr w:type="spellEnd"/>
      <w:r w:rsidRPr="003A1097">
        <w:rPr>
          <w:rStyle w:val="Zwaar"/>
          <w:b w:val="0"/>
          <w:sz w:val="16"/>
        </w:rPr>
        <w:t xml:space="preserve"> </w:t>
      </w:r>
      <w:proofErr w:type="spellStart"/>
      <w:r w:rsidRPr="003A1097">
        <w:rPr>
          <w:rStyle w:val="Zwaar"/>
          <w:b w:val="0"/>
          <w:sz w:val="16"/>
        </w:rPr>
        <w:t>zien</w:t>
      </w:r>
      <w:proofErr w:type="spellEnd"/>
      <w:r w:rsidRPr="003A1097">
        <w:rPr>
          <w:rStyle w:val="Zwaar"/>
          <w:b w:val="0"/>
          <w:sz w:val="16"/>
        </w:rPr>
        <w:t xml:space="preserve"> wat je hebt toegevoegd.</w:t>
      </w:r>
      <w:r w:rsidR="003A1097">
        <w:rPr>
          <w:rStyle w:val="Zwaar"/>
          <w:b w:val="0"/>
          <w:sz w:val="16"/>
        </w:rPr>
        <w:t xml:space="preserve"> (scherm 2)</w:t>
      </w:r>
    </w:p>
    <w:p w14:paraId="30FF6C2C" w14:textId="42ACC00C" w:rsidR="003A1097" w:rsidRDefault="003A1097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 xml:space="preserve">Hier kan je </w:t>
      </w:r>
      <w:proofErr w:type="spellStart"/>
      <w:r>
        <w:rPr>
          <w:rStyle w:val="Zwaar"/>
          <w:b w:val="0"/>
          <w:sz w:val="16"/>
        </w:rPr>
        <w:t>cadeau’s</w:t>
      </w:r>
      <w:proofErr w:type="spellEnd"/>
      <w:r>
        <w:rPr>
          <w:rStyle w:val="Zwaar"/>
          <w:b w:val="0"/>
          <w:sz w:val="16"/>
        </w:rPr>
        <w:t xml:space="preserve"> weggooien of bewerken via de iconen aan de rechterkant.</w:t>
      </w:r>
    </w:p>
    <w:p w14:paraId="0B5478D8" w14:textId="2FA9EFF1" w:rsidR="003A1097" w:rsidRDefault="003A1097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 xml:space="preserve">Weggooien cadeau: kies </w:t>
      </w:r>
      <w:proofErr w:type="spellStart"/>
      <w:r>
        <w:rPr>
          <w:rStyle w:val="Zwaar"/>
          <w:b w:val="0"/>
          <w:sz w:val="16"/>
        </w:rPr>
        <w:t>prullebak</w:t>
      </w:r>
      <w:proofErr w:type="spellEnd"/>
      <w:r>
        <w:rPr>
          <w:rStyle w:val="Zwaar"/>
          <w:b w:val="0"/>
          <w:sz w:val="16"/>
        </w:rPr>
        <w:t xml:space="preserve"> icon rechts </w:t>
      </w:r>
      <w:r>
        <w:t>(scherm 2)</w:t>
      </w:r>
    </w:p>
    <w:p w14:paraId="4894904E" w14:textId="71CE62C0" w:rsidR="003A1097" w:rsidRDefault="003A1097" w:rsidP="003A1097">
      <w:pPr>
        <w:pStyle w:val="Lijstalinea"/>
        <w:numPr>
          <w:ilvl w:val="0"/>
          <w:numId w:val="26"/>
        </w:numPr>
        <w:rPr>
          <w:rStyle w:val="Zwaar"/>
          <w:b w:val="0"/>
          <w:sz w:val="16"/>
        </w:rPr>
      </w:pPr>
      <w:r>
        <w:rPr>
          <w:rStyle w:val="Zwaar"/>
          <w:b w:val="0"/>
          <w:sz w:val="16"/>
        </w:rPr>
        <w:t xml:space="preserve">Bewerken van cadeau: kies bewerk icon rechts </w:t>
      </w:r>
      <w:r>
        <w:t>(scherm 2)</w:t>
      </w:r>
    </w:p>
    <w:p w14:paraId="0AFE80B7" w14:textId="788D8A24" w:rsidR="003F531B" w:rsidRPr="003A1097" w:rsidRDefault="003A1097" w:rsidP="003F531B">
      <w:pPr>
        <w:pStyle w:val="Lijstalinea"/>
        <w:numPr>
          <w:ilvl w:val="0"/>
          <w:numId w:val="26"/>
        </w:numPr>
        <w:rPr>
          <w:rStyle w:val="Zwaar"/>
          <w:b w:val="0"/>
        </w:rPr>
      </w:pPr>
      <w:r w:rsidRPr="003A1097">
        <w:rPr>
          <w:rStyle w:val="Zwaar"/>
          <w:b w:val="0"/>
          <w:sz w:val="16"/>
        </w:rPr>
        <w:t>Cadeau vastzetten: Kies slotje om cadeau vast te zetten zodat het niet weggestreept kan worden.</w:t>
      </w:r>
    </w:p>
    <w:p w14:paraId="50ED331C" w14:textId="77777777" w:rsidR="003A1097" w:rsidRDefault="003A1097" w:rsidP="003F531B">
      <w:pPr>
        <w:pStyle w:val="Geenafstand"/>
      </w:pPr>
    </w:p>
    <w:p w14:paraId="36CE909D" w14:textId="2D8EAFE7" w:rsidR="003A1097" w:rsidRDefault="003A1097" w:rsidP="003F531B">
      <w:pPr>
        <w:pStyle w:val="Geenafstand"/>
      </w:pPr>
      <w:r>
        <w:t>(</w:t>
      </w:r>
      <w:proofErr w:type="spellStart"/>
      <w:r>
        <w:t>scherm</w:t>
      </w:r>
      <w:proofErr w:type="spellEnd"/>
      <w:r>
        <w:t xml:space="preserve"> 1)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scherm</w:t>
      </w:r>
      <w:proofErr w:type="spellEnd"/>
      <w:r>
        <w:t xml:space="preserve"> 2)</w:t>
      </w:r>
    </w:p>
    <w:p w14:paraId="2AB7030C" w14:textId="3F78B7A5" w:rsidR="003F531B" w:rsidRPr="003F531B" w:rsidRDefault="003F531B" w:rsidP="003F531B">
      <w:pPr>
        <w:pStyle w:val="Geenafstand"/>
      </w:pPr>
      <w:commentRangeStart w:id="19"/>
      <w:r>
        <w:rPr>
          <w:noProof/>
        </w:rPr>
        <w:drawing>
          <wp:inline distT="0" distB="0" distL="0" distR="0" wp14:anchorId="152A0EDC" wp14:editId="747CC710">
            <wp:extent cx="5958205" cy="4687426"/>
            <wp:effectExtent l="0" t="0" r="4445" b="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46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3A1097">
        <w:rPr>
          <w:rStyle w:val="Verwijzingopmerking"/>
          <w:lang w:val="nl-NL"/>
        </w:rPr>
        <w:commentReference w:id="19"/>
      </w:r>
    </w:p>
    <w:sectPr w:rsidR="003F531B" w:rsidRPr="003F531B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18" w:right="992" w:bottom="1418" w:left="1531" w:header="567" w:footer="567" w:gutter="0"/>
      <w:cols w:space="708"/>
      <w:formProt w:val="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Lieselot" w:date="2015-02-19T22:14:00Z" w:initials="L">
    <w:p w14:paraId="467A35E8" w14:textId="5582EF44" w:rsidR="003A1097" w:rsidRDefault="003A1097">
      <w:pPr>
        <w:pStyle w:val="Tekstopmerking"/>
      </w:pPr>
      <w:r>
        <w:rPr>
          <w:rStyle w:val="Verwijzingopmerking"/>
        </w:rPr>
        <w:annotationRef/>
      </w:r>
      <w:r>
        <w:t>Uitloggen op deze schermen niet doen.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74ED3" w15:done="0"/>
  <w15:commentEx w15:paraId="634C14D0" w15:done="0"/>
  <w15:commentEx w15:paraId="64421357" w15:done="0"/>
  <w15:commentEx w15:paraId="74ED0FCB" w15:done="0"/>
  <w15:commentEx w15:paraId="5F7923FC" w15:done="0"/>
  <w15:commentEx w15:paraId="1B422253" w15:done="0"/>
  <w15:commentEx w15:paraId="7A3FC07B" w15:done="0"/>
  <w15:commentEx w15:paraId="5BCC1D7A" w15:done="0"/>
  <w15:commentEx w15:paraId="358C8491" w15:done="0"/>
  <w15:commentEx w15:paraId="4833011D" w15:done="0"/>
  <w15:commentEx w15:paraId="619A3B81" w15:done="0"/>
  <w15:commentEx w15:paraId="433C1B04" w15:done="0"/>
  <w15:commentEx w15:paraId="73E54044" w15:done="0"/>
  <w15:commentEx w15:paraId="187A16A2" w15:done="0"/>
  <w15:commentEx w15:paraId="31BA2509" w15:done="0"/>
  <w15:commentEx w15:paraId="258D443E" w15:done="0"/>
  <w15:commentEx w15:paraId="53154DB2" w15:done="0"/>
  <w15:commentEx w15:paraId="42C95D4E" w15:paraIdParent="53154DB2" w15:done="0"/>
  <w15:commentEx w15:paraId="770022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71142" w14:textId="77777777" w:rsidR="00612A84" w:rsidRDefault="00612A84">
      <w:r>
        <w:separator/>
      </w:r>
    </w:p>
  </w:endnote>
  <w:endnote w:type="continuationSeparator" w:id="0">
    <w:p w14:paraId="7582B2A4" w14:textId="77777777" w:rsidR="00612A84" w:rsidRDefault="006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B2E08" w14:textId="77777777" w:rsidR="00723B8B" w:rsidRDefault="00723B8B" w:rsidP="008837D7">
    <w:pPr>
      <w:pStyle w:val="Voettekst"/>
      <w:pBdr>
        <w:bottom w:val="single" w:sz="6" w:space="1" w:color="auto"/>
      </w:pBdr>
    </w:pPr>
  </w:p>
  <w:p w14:paraId="59C1A320" w14:textId="77777777" w:rsidR="00723B8B" w:rsidRDefault="00723B8B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E2682" wp14:editId="4DE80CD0">
              <wp:simplePos x="0" y="0"/>
              <wp:positionH relativeFrom="column">
                <wp:posOffset>-6350</wp:posOffset>
              </wp:positionH>
              <wp:positionV relativeFrom="paragraph">
                <wp:posOffset>90805</wp:posOffset>
              </wp:positionV>
              <wp:extent cx="3705225" cy="36004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22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84DCCB" w14:textId="77777777" w:rsidR="00723B8B" w:rsidRPr="00050EB6" w:rsidRDefault="00723B8B" w:rsidP="00E43B35">
                          <w:pPr>
                            <w:pStyle w:val="Voettekst"/>
                            <w:rPr>
                              <w:rFonts w:ascii="Verdana" w:hAnsi="Verdana"/>
                              <w:sz w:val="14"/>
                              <w:lang w:val="en-US"/>
                            </w:rPr>
                          </w:pP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</w:rPr>
                            <w:fldChar w:fldCharType="begin"/>
                          </w: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  <w:lang w:val="en-US"/>
                            </w:rPr>
                            <w:instrText xml:space="preserve"> FILENAME \p \* CAPS \* MERGEFORMAT </w:instrText>
                          </w: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noProof/>
                              <w:sz w:val="14"/>
                              <w:lang w:val="en-US"/>
                            </w:rPr>
                            <w:t>R:\Projects Stabicad 8\Interface Design\Documents\LS\FD\FD - Recesses Request\FD_Recesses_Request2.Docx</w:t>
                          </w: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-.5pt;margin-top:7.15pt;width:291.75pt;height:28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" filled="f" stroked="f">
              <v:textbox inset="0,0,0,0">
                <w:txbxContent>
                  <w:p w14:paraId="5C84DCCB" w14:textId="77777777" w:rsidR="00723B8B" w:rsidRPr="00050EB6" w:rsidRDefault="00723B8B" w:rsidP="00E43B35">
                    <w:pPr>
                      <w:pStyle w:val="Voettekst"/>
                      <w:rPr>
                        <w:rFonts w:ascii="Verdana" w:hAnsi="Verdana"/>
                        <w:sz w:val="14"/>
                        <w:lang w:val="en-US"/>
                      </w:rPr>
                    </w:pPr>
                    <w:r w:rsidRPr="00050EB6">
                      <w:rPr>
                        <w:rFonts w:ascii="Verdana" w:hAnsi="Verdana"/>
                        <w:noProof/>
                        <w:sz w:val="14"/>
                      </w:rPr>
                      <w:fldChar w:fldCharType="begin"/>
                    </w:r>
                    <w:r w:rsidRPr="00050EB6">
                      <w:rPr>
                        <w:rFonts w:ascii="Verdana" w:hAnsi="Verdana"/>
                        <w:noProof/>
                        <w:sz w:val="14"/>
                        <w:lang w:val="en-US"/>
                      </w:rPr>
                      <w:instrText xml:space="preserve"> FILENAME \p \* CAPS \* MERGEFORMAT </w:instrText>
                    </w:r>
                    <w:r w:rsidRPr="00050EB6">
                      <w:rPr>
                        <w:rFonts w:ascii="Verdana" w:hAnsi="Verdana"/>
                        <w:noProof/>
                        <w:sz w:val="14"/>
                      </w:rPr>
                      <w:fldChar w:fldCharType="separate"/>
                    </w:r>
                    <w:r>
                      <w:rPr>
                        <w:rFonts w:ascii="Verdana" w:hAnsi="Verdana"/>
                        <w:noProof/>
                        <w:sz w:val="14"/>
                        <w:lang w:val="en-US"/>
                      </w:rPr>
                      <w:t>R:\Projects Stabicad 8\Interface Design\Documents\LS\FD\FD - Recesses Request\FD_Recesses_Request2.Docx</w:t>
                    </w:r>
                    <w:r w:rsidRPr="00050EB6">
                      <w:rPr>
                        <w:rFonts w:ascii="Verdana" w:hAnsi="Verdana"/>
                        <w:noProof/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A405B42" wp14:editId="71F9C8B1">
              <wp:simplePos x="0" y="0"/>
              <wp:positionH relativeFrom="column">
                <wp:posOffset>3698875</wp:posOffset>
              </wp:positionH>
              <wp:positionV relativeFrom="paragraph">
                <wp:posOffset>90805</wp:posOffset>
              </wp:positionV>
              <wp:extent cx="2238375" cy="182880"/>
              <wp:effectExtent l="0" t="0" r="0" b="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603EB96" w14:textId="77777777" w:rsidR="00723B8B" w:rsidRPr="00050EB6" w:rsidRDefault="00723B8B" w:rsidP="00143DC8">
                          <w:pPr>
                            <w:jc w:val="right"/>
                            <w:rPr>
                              <w:rFonts w:ascii="Verdana" w:hAnsi="Verdana"/>
                              <w:noProof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>Last saved</w:t>
                          </w:r>
                          <w:r w:rsidRPr="00050EB6"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instrText xml:space="preserve"> DATE  \@ "MMMM d, yyyy"  \* MERGEFORMAT </w:instrText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t>februari 19, 2015</w:t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end"/>
                          </w:r>
                          <w:r w:rsidRPr="00050EB6"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 xml:space="preserve">,  page 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instrText xml:space="preserve"> PAGE </w:instrTex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A0AFB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end"/>
                          </w:r>
                          <w:r w:rsidRPr="00050EB6"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 xml:space="preserve"> of 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instrText xml:space="preserve"> NUMPAGES </w:instrTex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A0AFB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291.25pt;margin-top:7.15pt;width:176.25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" filled="f" stroked="f">
              <v:textbox inset="0,0,0,0">
                <w:txbxContent>
                  <w:p w14:paraId="4603EB96" w14:textId="77777777" w:rsidR="00723B8B" w:rsidRPr="00050EB6" w:rsidRDefault="00723B8B" w:rsidP="00143DC8">
                    <w:pPr>
                      <w:jc w:val="right"/>
                      <w:rPr>
                        <w:rFonts w:ascii="Verdana" w:hAnsi="Verdana"/>
                        <w:noProof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>Last saved</w:t>
                    </w:r>
                    <w:r w:rsidRPr="00050EB6"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instrText xml:space="preserve"> DATE  \@ "MMMM d, yyyy"  \* MERGEFORMAT </w:instrText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t>februari 19, 2015</w:t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fldChar w:fldCharType="end"/>
                    </w:r>
                    <w:r w:rsidRPr="00050EB6"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 xml:space="preserve">,  page 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begin"/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instrText xml:space="preserve"> PAGE </w:instrTex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separate"/>
                    </w:r>
                    <w:r w:rsidR="00EA0AFB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>2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end"/>
                    </w:r>
                    <w:r w:rsidRPr="00050EB6"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 xml:space="preserve"> of 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begin"/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instrText xml:space="preserve"> NUMPAGES </w:instrTex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separate"/>
                    </w:r>
                    <w:r w:rsidR="00EA0AFB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>7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EFFCA" w14:textId="77777777" w:rsidR="00723B8B" w:rsidRDefault="00723B8B">
    <w:pPr>
      <w:pStyle w:val="Voettekst"/>
      <w:pBdr>
        <w:bottom w:val="single" w:sz="6" w:space="1" w:color="auto"/>
      </w:pBdr>
    </w:pPr>
  </w:p>
  <w:p w14:paraId="3347A35A" w14:textId="77777777" w:rsidR="00723B8B" w:rsidRDefault="00723B8B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9C33617" wp14:editId="30FEFBE1">
              <wp:simplePos x="0" y="0"/>
              <wp:positionH relativeFrom="column">
                <wp:posOffset>3723640</wp:posOffset>
              </wp:positionH>
              <wp:positionV relativeFrom="paragraph">
                <wp:posOffset>90805</wp:posOffset>
              </wp:positionV>
              <wp:extent cx="2213610" cy="18288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DA631E" w14:textId="77777777" w:rsidR="00723B8B" w:rsidRPr="00050EB6" w:rsidRDefault="00723B8B" w:rsidP="00E85726">
                          <w:pPr>
                            <w:jc w:val="right"/>
                            <w:rPr>
                              <w:rFonts w:ascii="Verdana" w:hAnsi="Verdana"/>
                              <w:noProof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>Last saved</w:t>
                          </w:r>
                          <w:r w:rsidRPr="00050EB6"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instrText xml:space="preserve"> DATE  \@ "MMMM d, yyyy"  \* MERGEFORMAT </w:instrText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t>februari 19, 2015</w:t>
                          </w:r>
                          <w:r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end"/>
                          </w:r>
                          <w:r w:rsidRPr="00050EB6"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 xml:space="preserve">,  page 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instrText xml:space="preserve"> PAGE </w:instrTex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A0AFB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end"/>
                          </w:r>
                          <w:r w:rsidRPr="00050EB6">
                            <w:rPr>
                              <w:rFonts w:ascii="Verdana" w:hAnsi="Verdana"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 xml:space="preserve"> of 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instrText xml:space="preserve"> NUMPAGES </w:instrTex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A0AFB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  <w:r w:rsidRPr="00050EB6">
                            <w:rPr>
                              <w:rFonts w:ascii="Verdana" w:hAnsi="Verdana"/>
                              <w:b/>
                              <w:noProof/>
                              <w:snapToGrid w:val="0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1" type="#_x0000_t202" style="position:absolute;margin-left:293.2pt;margin-top:7.15pt;width:174.3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" filled="f" stroked="f">
              <v:textbox inset="0,0,0,0">
                <w:txbxContent>
                  <w:p w14:paraId="59DA631E" w14:textId="77777777" w:rsidR="00723B8B" w:rsidRPr="00050EB6" w:rsidRDefault="00723B8B" w:rsidP="00E85726">
                    <w:pPr>
                      <w:jc w:val="right"/>
                      <w:rPr>
                        <w:rFonts w:ascii="Verdana" w:hAnsi="Verdana"/>
                        <w:noProof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>Last saved</w:t>
                    </w:r>
                    <w:r w:rsidRPr="00050EB6"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instrText xml:space="preserve"> DATE  \@ "MMMM d, yyyy"  \* MERGEFORMAT </w:instrText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t>februari 19, 2015</w:t>
                    </w:r>
                    <w:r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</w:rPr>
                      <w:fldChar w:fldCharType="end"/>
                    </w:r>
                    <w:r w:rsidRPr="00050EB6"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 xml:space="preserve">,  page 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begin"/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instrText xml:space="preserve"> PAGE </w:instrTex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separate"/>
                    </w:r>
                    <w:r w:rsidR="00EA0AFB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>1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end"/>
                    </w:r>
                    <w:r w:rsidRPr="00050EB6">
                      <w:rPr>
                        <w:rFonts w:ascii="Verdana" w:hAnsi="Verdana"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 xml:space="preserve"> of 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begin"/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instrText xml:space="preserve"> NUMPAGES </w:instrTex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separate"/>
                    </w:r>
                    <w:r w:rsidR="00EA0AFB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  <w:lang w:val="en-US"/>
                      </w:rPr>
                      <w:t>7</w:t>
                    </w:r>
                    <w:r w:rsidRPr="00050EB6">
                      <w:rPr>
                        <w:rFonts w:ascii="Verdana" w:hAnsi="Verdana"/>
                        <w:b/>
                        <w:noProof/>
                        <w:snapToGrid w:val="0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11B351" wp14:editId="5F18F654">
              <wp:simplePos x="0" y="0"/>
              <wp:positionH relativeFrom="column">
                <wp:posOffset>-6350</wp:posOffset>
              </wp:positionH>
              <wp:positionV relativeFrom="paragraph">
                <wp:posOffset>90805</wp:posOffset>
              </wp:positionV>
              <wp:extent cx="3729990" cy="36004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999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3A612A" w14:textId="77777777" w:rsidR="00723B8B" w:rsidRPr="00050EB6" w:rsidRDefault="00723B8B" w:rsidP="00E43B35">
                          <w:pPr>
                            <w:pStyle w:val="Voettekst"/>
                            <w:ind w:right="16"/>
                            <w:rPr>
                              <w:rFonts w:ascii="Verdana" w:hAnsi="Verdana"/>
                              <w:sz w:val="14"/>
                              <w:lang w:val="en-US"/>
                            </w:rPr>
                          </w:pP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</w:rPr>
                            <w:fldChar w:fldCharType="begin"/>
                          </w: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  <w:lang w:val="en-US"/>
                            </w:rPr>
                            <w:instrText xml:space="preserve"> FILENAME \p \* MERGEFORMAT </w:instrText>
                          </w: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noProof/>
                              <w:sz w:val="14"/>
                              <w:lang w:val="en-US"/>
                            </w:rPr>
                            <w:t>R:\Projects StabiCAD 8\Interface Design\Documents\LS\FD\FD - Recesses Request\FD_recesses_request2.docx</w:t>
                          </w:r>
                          <w:r w:rsidRPr="00050EB6">
                            <w:rPr>
                              <w:rFonts w:ascii="Verdana" w:hAnsi="Verdana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margin-left:-.5pt;margin-top:7.15pt;width:293.7pt;height:28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" filled="f" stroked="f">
              <v:textbox inset="0,0,0,0">
                <w:txbxContent>
                  <w:p w14:paraId="273A612A" w14:textId="77777777" w:rsidR="00723B8B" w:rsidRPr="00050EB6" w:rsidRDefault="00723B8B" w:rsidP="00E43B35">
                    <w:pPr>
                      <w:pStyle w:val="Voettekst"/>
                      <w:ind w:right="16"/>
                      <w:rPr>
                        <w:rFonts w:ascii="Verdana" w:hAnsi="Verdana"/>
                        <w:sz w:val="14"/>
                        <w:lang w:val="en-US"/>
                      </w:rPr>
                    </w:pPr>
                    <w:r w:rsidRPr="00050EB6">
                      <w:rPr>
                        <w:rFonts w:ascii="Verdana" w:hAnsi="Verdana"/>
                        <w:noProof/>
                        <w:sz w:val="14"/>
                      </w:rPr>
                      <w:fldChar w:fldCharType="begin"/>
                    </w:r>
                    <w:r w:rsidRPr="00050EB6">
                      <w:rPr>
                        <w:rFonts w:ascii="Verdana" w:hAnsi="Verdana"/>
                        <w:noProof/>
                        <w:sz w:val="14"/>
                        <w:lang w:val="en-US"/>
                      </w:rPr>
                      <w:instrText xml:space="preserve"> FILENAME \p \* MERGEFORMAT </w:instrText>
                    </w:r>
                    <w:r w:rsidRPr="00050EB6">
                      <w:rPr>
                        <w:rFonts w:ascii="Verdana" w:hAnsi="Verdana"/>
                        <w:noProof/>
                        <w:sz w:val="14"/>
                      </w:rPr>
                      <w:fldChar w:fldCharType="separate"/>
                    </w:r>
                    <w:r>
                      <w:rPr>
                        <w:rFonts w:ascii="Verdana" w:hAnsi="Verdana"/>
                        <w:noProof/>
                        <w:sz w:val="14"/>
                        <w:lang w:val="en-US"/>
                      </w:rPr>
                      <w:t>R:\Projects StabiCAD 8\Interface Design\Documents\LS\FD\FD - Recesses Request\FD_recesses_request2.docx</w:t>
                    </w:r>
                    <w:r w:rsidRPr="00050EB6">
                      <w:rPr>
                        <w:rFonts w:ascii="Verdana" w:hAnsi="Verdana"/>
                        <w:noProof/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83B07" w14:textId="77777777" w:rsidR="00612A84" w:rsidRDefault="00612A84">
      <w:r>
        <w:separator/>
      </w:r>
    </w:p>
  </w:footnote>
  <w:footnote w:type="continuationSeparator" w:id="0">
    <w:p w14:paraId="0379BB6C" w14:textId="77777777" w:rsidR="00612A84" w:rsidRDefault="00612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3585C" w14:textId="77777777" w:rsidR="00723B8B" w:rsidRDefault="00723B8B">
    <w:pPr>
      <w:pStyle w:val="Koptekst"/>
      <w:tabs>
        <w:tab w:val="clear" w:pos="4536"/>
        <w:tab w:val="clear" w:pos="9072"/>
      </w:tabs>
      <w:ind w:left="-450"/>
      <w:rPr>
        <w:lang w:val="en-US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87A7B2C" wp14:editId="6DD43234">
          <wp:simplePos x="0" y="0"/>
          <wp:positionH relativeFrom="column">
            <wp:posOffset>4451350</wp:posOffset>
          </wp:positionH>
          <wp:positionV relativeFrom="paragraph">
            <wp:posOffset>28575</wp:posOffset>
          </wp:positionV>
          <wp:extent cx="1485900" cy="299720"/>
          <wp:effectExtent l="0" t="0" r="0" b="5080"/>
          <wp:wrapTight wrapText="bothSides">
            <wp:wrapPolygon edited="0">
              <wp:start x="0" y="0"/>
              <wp:lineTo x="0" y="20593"/>
              <wp:lineTo x="21323" y="20593"/>
              <wp:lineTo x="21323" y="0"/>
              <wp:lineTo x="0" y="0"/>
            </wp:wrapPolygon>
          </wp:wrapTight>
          <wp:docPr id="8" name="Picture 8" descr="logo stabiplan Zw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stabiplan Zwart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C19B30" w14:textId="77777777" w:rsidR="00723B8B" w:rsidRDefault="00723B8B">
    <w:pPr>
      <w:pStyle w:val="Koptekst"/>
      <w:tabs>
        <w:tab w:val="clear" w:pos="4536"/>
        <w:tab w:val="clear" w:pos="9072"/>
      </w:tabs>
      <w:ind w:left="-450"/>
      <w:rPr>
        <w:lang w:val="en-US"/>
      </w:rPr>
    </w:pPr>
  </w:p>
  <w:p w14:paraId="276B4B25" w14:textId="77777777" w:rsidR="00723B8B" w:rsidRDefault="00723B8B" w:rsidP="0013724D">
    <w:pPr>
      <w:pStyle w:val="Koptekst"/>
      <w:pBdr>
        <w:bottom w:val="single" w:sz="6" w:space="1" w:color="auto"/>
      </w:pBdr>
      <w:tabs>
        <w:tab w:val="clear" w:pos="4536"/>
        <w:tab w:val="clear" w:pos="9072"/>
      </w:tabs>
      <w:rPr>
        <w:lang w:val="en-US"/>
      </w:rPr>
    </w:pPr>
    <w:r>
      <w:rPr>
        <w:lang w:val="en-US"/>
      </w:rPr>
      <w:br/>
    </w:r>
    <w:r>
      <w:rPr>
        <w:lang w:val="en-US"/>
      </w:rPr>
      <w:br/>
    </w:r>
  </w:p>
  <w:p w14:paraId="5A2E8196" w14:textId="77777777" w:rsidR="00723B8B" w:rsidRDefault="00723B8B" w:rsidP="0013724D">
    <w:pPr>
      <w:pStyle w:val="Koptekst"/>
      <w:tabs>
        <w:tab w:val="clear" w:pos="4536"/>
        <w:tab w:val="clear" w:pos="9072"/>
      </w:tabs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0096F253" wp14:editId="39DB1054">
              <wp:simplePos x="0" y="0"/>
              <wp:positionH relativeFrom="page">
                <wp:posOffset>5309235</wp:posOffset>
              </wp:positionH>
              <wp:positionV relativeFrom="page">
                <wp:posOffset>802640</wp:posOffset>
              </wp:positionV>
              <wp:extent cx="1628775" cy="21844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1BAB95" w14:textId="77777777" w:rsidR="00723B8B" w:rsidRPr="001A601B" w:rsidRDefault="00723B8B">
                          <w:pPr>
                            <w:ind w:right="13"/>
                            <w:jc w:val="right"/>
                            <w:rPr>
                              <w:rFonts w:ascii="Verdana" w:hAnsi="Verdana"/>
                              <w:noProof/>
                              <w:sz w:val="12"/>
                            </w:rPr>
                          </w:pPr>
                          <w:r w:rsidRPr="001A601B">
                            <w:rPr>
                              <w:rFonts w:ascii="Verdana" w:hAnsi="Verdana"/>
                              <w:noProof/>
                              <w:sz w:val="12"/>
                            </w:rPr>
                            <w:t xml:space="preserve">© </w:t>
                          </w:r>
                          <w:r>
                            <w:rPr>
                              <w:rFonts w:ascii="Verdana" w:hAnsi="Verdana"/>
                              <w:noProof/>
                              <w:sz w:val="12"/>
                            </w:rPr>
                            <w:t>2013</w:t>
                          </w:r>
                          <w:r w:rsidRPr="001A601B">
                            <w:rPr>
                              <w:rFonts w:ascii="Verdana" w:hAnsi="Verdana"/>
                              <w:noProof/>
                              <w:sz w:val="12"/>
                            </w:rPr>
                            <w:t>, Stabiplan BV</w:t>
                          </w:r>
                        </w:p>
                        <w:p w14:paraId="56923B5C" w14:textId="77777777" w:rsidR="00723B8B" w:rsidRPr="001A601B" w:rsidRDefault="00723B8B">
                          <w:pPr>
                            <w:ind w:right="13"/>
                            <w:jc w:val="right"/>
                            <w:rPr>
                              <w:rFonts w:ascii="Verdana" w:hAnsi="Verdana"/>
                              <w:noProof/>
                              <w:sz w:val="12"/>
                              <w:lang w:val="en-US"/>
                            </w:rPr>
                          </w:pPr>
                          <w:r w:rsidRPr="001A601B">
                            <w:rPr>
                              <w:rFonts w:ascii="Verdana" w:hAnsi="Verdana"/>
                              <w:noProof/>
                              <w:sz w:val="12"/>
                              <w:lang w:val="en-US"/>
                            </w:rPr>
                            <w:t>All rights reserved</w:t>
                          </w:r>
                        </w:p>
                        <w:p w14:paraId="42FC1628" w14:textId="77777777" w:rsidR="00723B8B" w:rsidRPr="001A601B" w:rsidRDefault="00723B8B">
                          <w:pPr>
                            <w:tabs>
                              <w:tab w:val="left" w:pos="851"/>
                              <w:tab w:val="left" w:pos="1418"/>
                            </w:tabs>
                            <w:rPr>
                              <w:rFonts w:ascii="Verdana" w:hAnsi="Verdana"/>
                              <w:sz w:val="1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8.05pt;margin-top:63.2pt;width:128.25pt;height:17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" filled="f" stroked="f">
              <v:textbox inset="0,0,0,0">
                <w:txbxContent>
                  <w:p w14:paraId="0E1BAB95" w14:textId="77777777" w:rsidR="00723B8B" w:rsidRPr="001A601B" w:rsidRDefault="00723B8B">
                    <w:pPr>
                      <w:ind w:right="13"/>
                      <w:jc w:val="right"/>
                      <w:rPr>
                        <w:rFonts w:ascii="Verdana" w:hAnsi="Verdana"/>
                        <w:noProof/>
                        <w:sz w:val="12"/>
                      </w:rPr>
                    </w:pPr>
                    <w:r w:rsidRPr="001A601B">
                      <w:rPr>
                        <w:rFonts w:ascii="Verdana" w:hAnsi="Verdana"/>
                        <w:noProof/>
                        <w:sz w:val="12"/>
                      </w:rPr>
                      <w:t xml:space="preserve">© </w:t>
                    </w:r>
                    <w:r>
                      <w:rPr>
                        <w:rFonts w:ascii="Verdana" w:hAnsi="Verdana"/>
                        <w:noProof/>
                        <w:sz w:val="12"/>
                      </w:rPr>
                      <w:t>2013</w:t>
                    </w:r>
                    <w:r w:rsidRPr="001A601B">
                      <w:rPr>
                        <w:rFonts w:ascii="Verdana" w:hAnsi="Verdana"/>
                        <w:noProof/>
                        <w:sz w:val="12"/>
                      </w:rPr>
                      <w:t>, Stabiplan BV</w:t>
                    </w:r>
                  </w:p>
                  <w:p w14:paraId="56923B5C" w14:textId="77777777" w:rsidR="00723B8B" w:rsidRPr="001A601B" w:rsidRDefault="00723B8B">
                    <w:pPr>
                      <w:ind w:right="13"/>
                      <w:jc w:val="right"/>
                      <w:rPr>
                        <w:rFonts w:ascii="Verdana" w:hAnsi="Verdana"/>
                        <w:noProof/>
                        <w:sz w:val="12"/>
                        <w:lang w:val="en-US"/>
                      </w:rPr>
                    </w:pPr>
                    <w:r w:rsidRPr="001A601B">
                      <w:rPr>
                        <w:rFonts w:ascii="Verdana" w:hAnsi="Verdana"/>
                        <w:noProof/>
                        <w:sz w:val="12"/>
                        <w:lang w:val="en-US"/>
                      </w:rPr>
                      <w:t>All rights reserved</w:t>
                    </w:r>
                  </w:p>
                  <w:p w14:paraId="42FC1628" w14:textId="77777777" w:rsidR="00723B8B" w:rsidRPr="001A601B" w:rsidRDefault="00723B8B">
                    <w:pPr>
                      <w:tabs>
                        <w:tab w:val="left" w:pos="851"/>
                        <w:tab w:val="left" w:pos="1418"/>
                      </w:tabs>
                      <w:rPr>
                        <w:rFonts w:ascii="Verdana" w:hAnsi="Verdana"/>
                        <w:sz w:val="12"/>
                        <w:lang w:val="en-US"/>
                      </w:rPr>
                    </w:pP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BE9FB" w14:textId="77777777" w:rsidR="00723B8B" w:rsidRPr="001A601B" w:rsidRDefault="00723B8B">
    <w:pPr>
      <w:pStyle w:val="Koptekst"/>
      <w:rPr>
        <w:rFonts w:ascii="Verdana" w:hAnsi="Verdana"/>
      </w:rPr>
    </w:pPr>
    <w:r>
      <w:rPr>
        <w:rFonts w:ascii="Verdana" w:hAnsi="Verdana"/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169526B7" wp14:editId="72FAEA0F">
              <wp:simplePos x="0" y="0"/>
              <wp:positionH relativeFrom="column">
                <wp:posOffset>-635</wp:posOffset>
              </wp:positionH>
              <wp:positionV relativeFrom="page">
                <wp:posOffset>361950</wp:posOffset>
              </wp:positionV>
              <wp:extent cx="5959475" cy="800100"/>
              <wp:effectExtent l="0" t="0" r="3175" b="0"/>
              <wp:wrapTopAndBottom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5028B0" w14:textId="314339AF" w:rsidR="00723B8B" w:rsidRPr="002B5A7B" w:rsidRDefault="00723B8B" w:rsidP="00D22D36">
                          <w:pPr>
                            <w:pStyle w:val="Kop6"/>
                            <w:rPr>
                              <w:rFonts w:cs="Segoe UI"/>
                              <w:b/>
                              <w:sz w:val="40"/>
                              <w:lang w:val="en-US"/>
                            </w:rPr>
                          </w:pPr>
                          <w:r w:rsidRPr="002B5A7B">
                            <w:rPr>
                              <w:rFonts w:cs="Segoe UI"/>
                              <w:b/>
                              <w:sz w:val="40"/>
                              <w:lang w:val="en-US"/>
                            </w:rPr>
                            <w:t xml:space="preserve">FD </w:t>
                          </w:r>
                          <w:proofErr w:type="spellStart"/>
                          <w:r>
                            <w:rPr>
                              <w:rFonts w:cs="Segoe UI"/>
                              <w:b/>
                              <w:sz w:val="40"/>
                              <w:lang w:val="en-US"/>
                            </w:rPr>
                            <w:t>Verlanglijstje</w:t>
                          </w:r>
                          <w:proofErr w:type="spellEnd"/>
                          <w:r>
                            <w:rPr>
                              <w:rFonts w:cs="Segoe UI"/>
                              <w:b/>
                              <w:sz w:val="40"/>
                              <w:lang w:val="en-US"/>
                            </w:rPr>
                            <w:t xml:space="preserve"> Web</w:t>
                          </w:r>
                        </w:p>
                        <w:p w14:paraId="2C35E3CC" w14:textId="5BDB33FA" w:rsidR="00723B8B" w:rsidRPr="002B5A7B" w:rsidRDefault="00723B8B" w:rsidP="00C521FC">
                          <w:pPr>
                            <w:pStyle w:val="Kop5"/>
                            <w:tabs>
                              <w:tab w:val="left" w:pos="1701"/>
                            </w:tabs>
                            <w:rPr>
                              <w:rFonts w:cs="Segoe UI"/>
                              <w:lang w:val="en-US"/>
                            </w:rPr>
                          </w:pPr>
                          <w:r w:rsidRPr="002B5A7B">
                            <w:rPr>
                              <w:rFonts w:cs="Segoe UI"/>
                              <w:sz w:val="16"/>
                              <w:lang w:val="en-US"/>
                            </w:rPr>
                            <w:t>creation date</w:t>
                          </w:r>
                          <w:r w:rsidRPr="002B5A7B">
                            <w:rPr>
                              <w:rFonts w:cs="Segoe UI"/>
                              <w:lang w:val="en-US"/>
                            </w:rPr>
                            <w:tab/>
                          </w:r>
                          <w:r>
                            <w:rPr>
                              <w:rFonts w:cs="Segoe UI"/>
                            </w:rPr>
                            <w:fldChar w:fldCharType="begin"/>
                          </w:r>
                          <w:r>
                            <w:rPr>
                              <w:rFonts w:cs="Segoe UI"/>
                            </w:rPr>
                            <w:instrText xml:space="preserve"> CREATEDATE  \@ "dd MMMM yyyy"  \* MERGEFORMAT </w:instrText>
                          </w:r>
                          <w:r>
                            <w:rPr>
                              <w:rFonts w:cs="Segoe UI"/>
                            </w:rPr>
                            <w:fldChar w:fldCharType="separate"/>
                          </w:r>
                          <w:r>
                            <w:rPr>
                              <w:rFonts w:cs="Segoe UI"/>
                              <w:noProof/>
                            </w:rPr>
                            <w:t>19 februarie 2015</w:t>
                          </w:r>
                          <w:r>
                            <w:rPr>
                              <w:rFonts w:cs="Segoe UI"/>
                            </w:rPr>
                            <w:fldChar w:fldCharType="end"/>
                          </w:r>
                        </w:p>
                        <w:p w14:paraId="2A70C641" w14:textId="77777777" w:rsidR="00723B8B" w:rsidRPr="002B5A7B" w:rsidRDefault="00723B8B">
                          <w:pPr>
                            <w:tabs>
                              <w:tab w:val="left" w:pos="1701"/>
                            </w:tabs>
                            <w:rPr>
                              <w:rFonts w:cs="Segoe UI"/>
                              <w:noProof/>
                              <w:sz w:val="16"/>
                              <w:szCs w:val="16"/>
                              <w:lang w:val="en-US"/>
                            </w:rPr>
                          </w:pPr>
                          <w:r w:rsidRPr="002B5A7B">
                            <w:rPr>
                              <w:rFonts w:cs="Segoe UI"/>
                              <w:noProof/>
                              <w:sz w:val="16"/>
                              <w:szCs w:val="16"/>
                              <w:lang w:val="en-US"/>
                            </w:rPr>
                            <w:t>created by</w:t>
                          </w:r>
                          <w:r w:rsidRPr="002B5A7B">
                            <w:rPr>
                              <w:rFonts w:cs="Segoe UI"/>
                              <w:noProof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 w:rsidRPr="002B5A7B">
                            <w:rPr>
                              <w:rFonts w:cs="Segoe UI"/>
                              <w:noProof/>
                              <w:szCs w:val="16"/>
                              <w:lang w:val="en-GB"/>
                            </w:rPr>
                            <w:fldChar w:fldCharType="begin"/>
                          </w:r>
                          <w:r w:rsidRPr="002B5A7B">
                            <w:rPr>
                              <w:rFonts w:cs="Segoe UI"/>
                              <w:noProof/>
                              <w:szCs w:val="16"/>
                              <w:lang w:val="en-GB"/>
                            </w:rPr>
                            <w:instrText xml:space="preserve"> USERINITIALS  </w:instrText>
                          </w:r>
                          <w:r w:rsidRPr="002B5A7B">
                            <w:rPr>
                              <w:rFonts w:cs="Segoe UI"/>
                              <w:noProof/>
                              <w:szCs w:val="16"/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rFonts w:cs="Segoe UI"/>
                              <w:noProof/>
                              <w:szCs w:val="16"/>
                              <w:lang w:val="en-GB"/>
                            </w:rPr>
                            <w:t>LS</w:t>
                          </w:r>
                          <w:r w:rsidRPr="002B5A7B">
                            <w:rPr>
                              <w:rFonts w:cs="Segoe UI"/>
                              <w:noProof/>
                              <w:szCs w:val="16"/>
                              <w:lang w:val="en-GB"/>
                            </w:rPr>
                            <w:fldChar w:fldCharType="end"/>
                          </w:r>
                        </w:p>
                        <w:p w14:paraId="4372677B" w14:textId="0EA0D777" w:rsidR="00723B8B" w:rsidRPr="002B5A7B" w:rsidRDefault="00723B8B">
                          <w:pPr>
                            <w:tabs>
                              <w:tab w:val="left" w:pos="1701"/>
                            </w:tabs>
                            <w:rPr>
                              <w:rFonts w:cs="Segoe UI"/>
                              <w:noProof/>
                              <w:sz w:val="16"/>
                              <w:szCs w:val="16"/>
                              <w:lang w:val="en-GB"/>
                            </w:rPr>
                          </w:pPr>
                          <w:r w:rsidRPr="002B5A7B">
                            <w:rPr>
                              <w:rFonts w:cs="Segoe UI"/>
                              <w:noProof/>
                              <w:sz w:val="16"/>
                              <w:szCs w:val="16"/>
                              <w:lang w:val="fr-FR"/>
                            </w:rPr>
                            <w:t>filename</w:t>
                          </w:r>
                          <w:r>
                            <w:rPr>
                              <w:rFonts w:cs="Segoe UI"/>
                              <w:noProof/>
                              <w:sz w:val="16"/>
                              <w:szCs w:val="16"/>
                              <w:lang w:val="fr-FR"/>
                            </w:rPr>
                            <w:tab/>
                            <w:t>FD_verlanglijstje_web</w:t>
                          </w:r>
                        </w:p>
                        <w:p w14:paraId="16F8B88C" w14:textId="77777777" w:rsidR="00723B8B" w:rsidRPr="002C5502" w:rsidRDefault="00723B8B">
                          <w:pPr>
                            <w:pBdr>
                              <w:bottom w:val="single" w:sz="6" w:space="1" w:color="auto"/>
                            </w:pBdr>
                            <w:tabs>
                              <w:tab w:val="left" w:pos="1701"/>
                            </w:tabs>
                            <w:rPr>
                              <w:rFonts w:ascii="Verdana" w:hAnsi="Verdana"/>
                              <w:noProof/>
                              <w:sz w:val="4"/>
                              <w:lang w:val="en-GB"/>
                            </w:rPr>
                          </w:pPr>
                        </w:p>
                        <w:p w14:paraId="5ECC84AF" w14:textId="77777777" w:rsidR="00723B8B" w:rsidRPr="00F364D9" w:rsidRDefault="00723B8B" w:rsidP="00751409">
                          <w:pPr>
                            <w:tabs>
                              <w:tab w:val="left" w:pos="1701"/>
                            </w:tabs>
                            <w:ind w:right="34"/>
                            <w:rPr>
                              <w:rFonts w:ascii="Verdana" w:hAnsi="Verdana"/>
                              <w:noProof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-.05pt;margin-top:28.5pt;width:469.25pt;height:6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" o:allowincell="f" filled="f" stroked="f">
              <v:textbox inset="0,0,0,0">
                <w:txbxContent>
                  <w:p w14:paraId="665028B0" w14:textId="314339AF" w:rsidR="00723B8B" w:rsidRPr="002B5A7B" w:rsidRDefault="00723B8B" w:rsidP="00D22D36">
                    <w:pPr>
                      <w:pStyle w:val="Kop6"/>
                      <w:rPr>
                        <w:rFonts w:cs="Segoe UI"/>
                        <w:b/>
                        <w:sz w:val="40"/>
                        <w:lang w:val="en-US"/>
                      </w:rPr>
                    </w:pPr>
                    <w:r w:rsidRPr="002B5A7B">
                      <w:rPr>
                        <w:rFonts w:cs="Segoe UI"/>
                        <w:b/>
                        <w:sz w:val="40"/>
                        <w:lang w:val="en-US"/>
                      </w:rPr>
                      <w:t xml:space="preserve">FD </w:t>
                    </w:r>
                    <w:proofErr w:type="spellStart"/>
                    <w:r>
                      <w:rPr>
                        <w:rFonts w:cs="Segoe UI"/>
                        <w:b/>
                        <w:sz w:val="40"/>
                        <w:lang w:val="en-US"/>
                      </w:rPr>
                      <w:t>Verlanglijstje</w:t>
                    </w:r>
                    <w:proofErr w:type="spellEnd"/>
                    <w:r>
                      <w:rPr>
                        <w:rFonts w:cs="Segoe UI"/>
                        <w:b/>
                        <w:sz w:val="40"/>
                        <w:lang w:val="en-US"/>
                      </w:rPr>
                      <w:t xml:space="preserve"> Web</w:t>
                    </w:r>
                  </w:p>
                  <w:p w14:paraId="2C35E3CC" w14:textId="5BDB33FA" w:rsidR="00723B8B" w:rsidRPr="002B5A7B" w:rsidRDefault="00723B8B" w:rsidP="00C521FC">
                    <w:pPr>
                      <w:pStyle w:val="Kop5"/>
                      <w:tabs>
                        <w:tab w:val="left" w:pos="1701"/>
                      </w:tabs>
                      <w:rPr>
                        <w:rFonts w:cs="Segoe UI"/>
                        <w:lang w:val="en-US"/>
                      </w:rPr>
                    </w:pPr>
                    <w:r w:rsidRPr="002B5A7B">
                      <w:rPr>
                        <w:rFonts w:cs="Segoe UI"/>
                        <w:sz w:val="16"/>
                        <w:lang w:val="en-US"/>
                      </w:rPr>
                      <w:t>creation date</w:t>
                    </w:r>
                    <w:r w:rsidRPr="002B5A7B">
                      <w:rPr>
                        <w:rFonts w:cs="Segoe UI"/>
                        <w:lang w:val="en-US"/>
                      </w:rPr>
                      <w:tab/>
                    </w:r>
                    <w:r>
                      <w:rPr>
                        <w:rFonts w:cs="Segoe UI"/>
                      </w:rPr>
                      <w:fldChar w:fldCharType="begin"/>
                    </w:r>
                    <w:r>
                      <w:rPr>
                        <w:rFonts w:cs="Segoe UI"/>
                      </w:rPr>
                      <w:instrText xml:space="preserve"> CREATEDATE  \@ "dd MMMM yyyy"  \* MERGEFORMAT </w:instrText>
                    </w:r>
                    <w:r>
                      <w:rPr>
                        <w:rFonts w:cs="Segoe UI"/>
                      </w:rPr>
                      <w:fldChar w:fldCharType="separate"/>
                    </w:r>
                    <w:r>
                      <w:rPr>
                        <w:rFonts w:cs="Segoe UI"/>
                        <w:noProof/>
                      </w:rPr>
                      <w:t>19 februarie 2015</w:t>
                    </w:r>
                    <w:r>
                      <w:rPr>
                        <w:rFonts w:cs="Segoe UI"/>
                      </w:rPr>
                      <w:fldChar w:fldCharType="end"/>
                    </w:r>
                  </w:p>
                  <w:p w14:paraId="2A70C641" w14:textId="77777777" w:rsidR="00723B8B" w:rsidRPr="002B5A7B" w:rsidRDefault="00723B8B">
                    <w:pPr>
                      <w:tabs>
                        <w:tab w:val="left" w:pos="1701"/>
                      </w:tabs>
                      <w:rPr>
                        <w:rFonts w:cs="Segoe UI"/>
                        <w:noProof/>
                        <w:sz w:val="16"/>
                        <w:szCs w:val="16"/>
                        <w:lang w:val="en-US"/>
                      </w:rPr>
                    </w:pPr>
                    <w:r w:rsidRPr="002B5A7B">
                      <w:rPr>
                        <w:rFonts w:cs="Segoe UI"/>
                        <w:noProof/>
                        <w:sz w:val="16"/>
                        <w:szCs w:val="16"/>
                        <w:lang w:val="en-US"/>
                      </w:rPr>
                      <w:t>created by</w:t>
                    </w:r>
                    <w:r w:rsidRPr="002B5A7B">
                      <w:rPr>
                        <w:rFonts w:cs="Segoe UI"/>
                        <w:noProof/>
                        <w:sz w:val="16"/>
                        <w:szCs w:val="16"/>
                        <w:lang w:val="en-US"/>
                      </w:rPr>
                      <w:tab/>
                    </w:r>
                    <w:r w:rsidRPr="002B5A7B">
                      <w:rPr>
                        <w:rFonts w:cs="Segoe UI"/>
                        <w:noProof/>
                        <w:szCs w:val="16"/>
                        <w:lang w:val="en-GB"/>
                      </w:rPr>
                      <w:fldChar w:fldCharType="begin"/>
                    </w:r>
                    <w:r w:rsidRPr="002B5A7B">
                      <w:rPr>
                        <w:rFonts w:cs="Segoe UI"/>
                        <w:noProof/>
                        <w:szCs w:val="16"/>
                        <w:lang w:val="en-GB"/>
                      </w:rPr>
                      <w:instrText xml:space="preserve"> USERINITIALS  </w:instrText>
                    </w:r>
                    <w:r w:rsidRPr="002B5A7B">
                      <w:rPr>
                        <w:rFonts w:cs="Segoe UI"/>
                        <w:noProof/>
                        <w:szCs w:val="16"/>
                        <w:lang w:val="en-GB"/>
                      </w:rPr>
                      <w:fldChar w:fldCharType="separate"/>
                    </w:r>
                    <w:r>
                      <w:rPr>
                        <w:rFonts w:cs="Segoe UI"/>
                        <w:noProof/>
                        <w:szCs w:val="16"/>
                        <w:lang w:val="en-GB"/>
                      </w:rPr>
                      <w:t>LS</w:t>
                    </w:r>
                    <w:r w:rsidRPr="002B5A7B">
                      <w:rPr>
                        <w:rFonts w:cs="Segoe UI"/>
                        <w:noProof/>
                        <w:szCs w:val="16"/>
                        <w:lang w:val="en-GB"/>
                      </w:rPr>
                      <w:fldChar w:fldCharType="end"/>
                    </w:r>
                  </w:p>
                  <w:p w14:paraId="4372677B" w14:textId="0EA0D777" w:rsidR="00723B8B" w:rsidRPr="002B5A7B" w:rsidRDefault="00723B8B">
                    <w:pPr>
                      <w:tabs>
                        <w:tab w:val="left" w:pos="1701"/>
                      </w:tabs>
                      <w:rPr>
                        <w:rFonts w:cs="Segoe UI"/>
                        <w:noProof/>
                        <w:sz w:val="16"/>
                        <w:szCs w:val="16"/>
                        <w:lang w:val="en-GB"/>
                      </w:rPr>
                    </w:pPr>
                    <w:r w:rsidRPr="002B5A7B">
                      <w:rPr>
                        <w:rFonts w:cs="Segoe UI"/>
                        <w:noProof/>
                        <w:sz w:val="16"/>
                        <w:szCs w:val="16"/>
                        <w:lang w:val="fr-FR"/>
                      </w:rPr>
                      <w:t>filename</w:t>
                    </w:r>
                    <w:r>
                      <w:rPr>
                        <w:rFonts w:cs="Segoe UI"/>
                        <w:noProof/>
                        <w:sz w:val="16"/>
                        <w:szCs w:val="16"/>
                        <w:lang w:val="fr-FR"/>
                      </w:rPr>
                      <w:tab/>
                      <w:t>FD_verlanglijstje_web</w:t>
                    </w:r>
                  </w:p>
                  <w:p w14:paraId="16F8B88C" w14:textId="77777777" w:rsidR="00723B8B" w:rsidRPr="002C5502" w:rsidRDefault="00723B8B">
                    <w:pPr>
                      <w:pBdr>
                        <w:bottom w:val="single" w:sz="6" w:space="1" w:color="auto"/>
                      </w:pBdr>
                      <w:tabs>
                        <w:tab w:val="left" w:pos="1701"/>
                      </w:tabs>
                      <w:rPr>
                        <w:rFonts w:ascii="Verdana" w:hAnsi="Verdana"/>
                        <w:noProof/>
                        <w:sz w:val="4"/>
                        <w:lang w:val="en-GB"/>
                      </w:rPr>
                    </w:pPr>
                  </w:p>
                  <w:p w14:paraId="5ECC84AF" w14:textId="77777777" w:rsidR="00723B8B" w:rsidRPr="00F364D9" w:rsidRDefault="00723B8B" w:rsidP="00751409">
                    <w:pPr>
                      <w:tabs>
                        <w:tab w:val="left" w:pos="1701"/>
                      </w:tabs>
                      <w:ind w:right="34"/>
                      <w:rPr>
                        <w:rFonts w:ascii="Verdana" w:hAnsi="Verdana"/>
                        <w:noProof/>
                        <w:lang w:val="en-GB"/>
                      </w:rPr>
                    </w:pPr>
                  </w:p>
                </w:txbxContent>
              </v:textbox>
              <w10:wrap type="topAndBottom" anchory="page"/>
            </v:shape>
          </w:pict>
        </mc:Fallback>
      </mc:AlternateContent>
    </w:r>
    <w:r>
      <w:rPr>
        <w:rFonts w:ascii="Verdana" w:hAnsi="Verdana"/>
        <w:noProof/>
      </w:rPr>
      <w:drawing>
        <wp:anchor distT="0" distB="0" distL="114300" distR="114300" simplePos="0" relativeHeight="251659776" behindDoc="0" locked="0" layoutInCell="1" allowOverlap="1" wp14:anchorId="1EF22867" wp14:editId="4B04C112">
          <wp:simplePos x="0" y="0"/>
          <wp:positionH relativeFrom="column">
            <wp:posOffset>4451350</wp:posOffset>
          </wp:positionH>
          <wp:positionV relativeFrom="paragraph">
            <wp:posOffset>28575</wp:posOffset>
          </wp:positionV>
          <wp:extent cx="1485900" cy="299720"/>
          <wp:effectExtent l="0" t="0" r="0" b="5080"/>
          <wp:wrapTight wrapText="bothSides">
            <wp:wrapPolygon edited="0">
              <wp:start x="0" y="0"/>
              <wp:lineTo x="0" y="20593"/>
              <wp:lineTo x="21323" y="20593"/>
              <wp:lineTo x="21323" y="0"/>
              <wp:lineTo x="0" y="0"/>
            </wp:wrapPolygon>
          </wp:wrapTight>
          <wp:docPr id="9" name="Picture 9" descr="logo stabiplan Zw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stabiplan Zwart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106FBE96" wp14:editId="29EF3B50">
              <wp:simplePos x="0" y="0"/>
              <wp:positionH relativeFrom="page">
                <wp:posOffset>5309235</wp:posOffset>
              </wp:positionH>
              <wp:positionV relativeFrom="page">
                <wp:posOffset>812800</wp:posOffset>
              </wp:positionV>
              <wp:extent cx="1628775" cy="21844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1B46ACE" w14:textId="0B1A470E" w:rsidR="00723B8B" w:rsidRPr="002B5A7B" w:rsidRDefault="00723B8B">
                          <w:pPr>
                            <w:ind w:right="13"/>
                            <w:jc w:val="right"/>
                            <w:rPr>
                              <w:rFonts w:cs="Segoe UI"/>
                              <w:noProof/>
                              <w:sz w:val="12"/>
                            </w:rPr>
                          </w:pPr>
                          <w:r w:rsidRPr="002B5A7B">
                            <w:rPr>
                              <w:rFonts w:cs="Segoe UI"/>
                              <w:noProof/>
                              <w:sz w:val="12"/>
                            </w:rPr>
                            <w:t>© 201</w:t>
                          </w:r>
                          <w:r>
                            <w:rPr>
                              <w:rFonts w:cs="Segoe UI"/>
                              <w:noProof/>
                              <w:sz w:val="12"/>
                            </w:rPr>
                            <w:t>5,</w:t>
                          </w:r>
                          <w:r w:rsidRPr="002B5A7B">
                            <w:rPr>
                              <w:rFonts w:cs="Segoe UI"/>
                              <w:noProof/>
                              <w:sz w:val="12"/>
                            </w:rPr>
                            <w:t xml:space="preserve"> Stabiplan BV</w:t>
                          </w:r>
                        </w:p>
                        <w:p w14:paraId="717226D1" w14:textId="77777777" w:rsidR="00723B8B" w:rsidRPr="002B5A7B" w:rsidRDefault="00723B8B">
                          <w:pPr>
                            <w:ind w:right="13"/>
                            <w:jc w:val="right"/>
                            <w:rPr>
                              <w:rFonts w:cs="Segoe UI"/>
                              <w:noProof/>
                              <w:sz w:val="12"/>
                              <w:lang w:val="en-US"/>
                            </w:rPr>
                          </w:pPr>
                          <w:r w:rsidRPr="002B5A7B">
                            <w:rPr>
                              <w:rFonts w:cs="Segoe UI"/>
                              <w:noProof/>
                              <w:sz w:val="12"/>
                              <w:lang w:val="en-US"/>
                            </w:rPr>
                            <w:t>All rights reserved</w:t>
                          </w:r>
                        </w:p>
                        <w:p w14:paraId="434812CA" w14:textId="77777777" w:rsidR="00723B8B" w:rsidRPr="002B5A7B" w:rsidRDefault="00723B8B">
                          <w:pPr>
                            <w:tabs>
                              <w:tab w:val="left" w:pos="851"/>
                              <w:tab w:val="left" w:pos="1418"/>
                            </w:tabs>
                            <w:rPr>
                              <w:rFonts w:cs="Segoe UI"/>
                              <w:sz w:val="1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0" type="#_x0000_t202" style="position:absolute;margin-left:418.05pt;margin-top:64pt;width:128.25pt;height:17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" filled="f" stroked="f">
              <v:textbox inset="0,0,0,0">
                <w:txbxContent>
                  <w:p w14:paraId="31B46ACE" w14:textId="0B1A470E" w:rsidR="00723B8B" w:rsidRPr="002B5A7B" w:rsidRDefault="00723B8B">
                    <w:pPr>
                      <w:ind w:right="13"/>
                      <w:jc w:val="right"/>
                      <w:rPr>
                        <w:rFonts w:cs="Segoe UI"/>
                        <w:noProof/>
                        <w:sz w:val="12"/>
                      </w:rPr>
                    </w:pPr>
                    <w:r w:rsidRPr="002B5A7B">
                      <w:rPr>
                        <w:rFonts w:cs="Segoe UI"/>
                        <w:noProof/>
                        <w:sz w:val="12"/>
                      </w:rPr>
                      <w:t>© 201</w:t>
                    </w:r>
                    <w:r>
                      <w:rPr>
                        <w:rFonts w:cs="Segoe UI"/>
                        <w:noProof/>
                        <w:sz w:val="12"/>
                      </w:rPr>
                      <w:t>5,</w:t>
                    </w:r>
                    <w:r w:rsidRPr="002B5A7B">
                      <w:rPr>
                        <w:rFonts w:cs="Segoe UI"/>
                        <w:noProof/>
                        <w:sz w:val="12"/>
                      </w:rPr>
                      <w:t xml:space="preserve"> Stabiplan BV</w:t>
                    </w:r>
                  </w:p>
                  <w:p w14:paraId="717226D1" w14:textId="77777777" w:rsidR="00723B8B" w:rsidRPr="002B5A7B" w:rsidRDefault="00723B8B">
                    <w:pPr>
                      <w:ind w:right="13"/>
                      <w:jc w:val="right"/>
                      <w:rPr>
                        <w:rFonts w:cs="Segoe UI"/>
                        <w:noProof/>
                        <w:sz w:val="12"/>
                        <w:lang w:val="en-US"/>
                      </w:rPr>
                    </w:pPr>
                    <w:r w:rsidRPr="002B5A7B">
                      <w:rPr>
                        <w:rFonts w:cs="Segoe UI"/>
                        <w:noProof/>
                        <w:sz w:val="12"/>
                        <w:lang w:val="en-US"/>
                      </w:rPr>
                      <w:t>All rights reserved</w:t>
                    </w:r>
                  </w:p>
                  <w:p w14:paraId="434812CA" w14:textId="77777777" w:rsidR="00723B8B" w:rsidRPr="002B5A7B" w:rsidRDefault="00723B8B">
                    <w:pPr>
                      <w:tabs>
                        <w:tab w:val="left" w:pos="851"/>
                        <w:tab w:val="left" w:pos="1418"/>
                      </w:tabs>
                      <w:rPr>
                        <w:rFonts w:cs="Segoe UI"/>
                        <w:sz w:val="12"/>
                        <w:lang w:val="en-US"/>
                      </w:rPr>
                    </w:pP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B08A45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C31D3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8E909FA"/>
    <w:multiLevelType w:val="hybridMultilevel"/>
    <w:tmpl w:val="3B90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E4D52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A22647D"/>
    <w:multiLevelType w:val="hybridMultilevel"/>
    <w:tmpl w:val="95148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10244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7CC2086"/>
    <w:multiLevelType w:val="multilevel"/>
    <w:tmpl w:val="149C055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8331C41"/>
    <w:multiLevelType w:val="hybridMultilevel"/>
    <w:tmpl w:val="38B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9044C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5FC744D"/>
    <w:multiLevelType w:val="hybridMultilevel"/>
    <w:tmpl w:val="FC3A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31E57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8AE6719"/>
    <w:multiLevelType w:val="hybridMultilevel"/>
    <w:tmpl w:val="DDB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51ABA"/>
    <w:multiLevelType w:val="hybridMultilevel"/>
    <w:tmpl w:val="14F6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73020"/>
    <w:multiLevelType w:val="hybridMultilevel"/>
    <w:tmpl w:val="0CB01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26A6C"/>
    <w:multiLevelType w:val="hybridMultilevel"/>
    <w:tmpl w:val="CB1C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54942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D0945A3"/>
    <w:multiLevelType w:val="multilevel"/>
    <w:tmpl w:val="3B905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D62441"/>
    <w:multiLevelType w:val="hybridMultilevel"/>
    <w:tmpl w:val="A5AE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E408D"/>
    <w:multiLevelType w:val="hybridMultilevel"/>
    <w:tmpl w:val="24C034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87B09"/>
    <w:multiLevelType w:val="hybridMultilevel"/>
    <w:tmpl w:val="9EE41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E4059"/>
    <w:multiLevelType w:val="hybridMultilevel"/>
    <w:tmpl w:val="6F14A9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38331B"/>
    <w:multiLevelType w:val="hybridMultilevel"/>
    <w:tmpl w:val="9026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53582"/>
    <w:multiLevelType w:val="hybridMultilevel"/>
    <w:tmpl w:val="7198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C0EBC"/>
    <w:multiLevelType w:val="hybridMultilevel"/>
    <w:tmpl w:val="A5AE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A5665E"/>
    <w:multiLevelType w:val="hybridMultilevel"/>
    <w:tmpl w:val="7530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D67BD"/>
    <w:multiLevelType w:val="hybridMultilevel"/>
    <w:tmpl w:val="2CF6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5601"/>
    <w:multiLevelType w:val="hybridMultilevel"/>
    <w:tmpl w:val="77A0D08C"/>
    <w:lvl w:ilvl="0" w:tplc="B0DC8F10">
      <w:start w:val="4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4712D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2085BC6"/>
    <w:multiLevelType w:val="hybridMultilevel"/>
    <w:tmpl w:val="F49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37933"/>
    <w:multiLevelType w:val="hybridMultilevel"/>
    <w:tmpl w:val="FD6A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F09A4E">
      <w:start w:val="1"/>
      <w:numFmt w:val="decimal"/>
      <w:lvlText w:val="%3"/>
      <w:lvlJc w:val="left"/>
      <w:pPr>
        <w:ind w:left="2505" w:hanging="705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C3CDB"/>
    <w:multiLevelType w:val="multilevel"/>
    <w:tmpl w:val="5F40B8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7CD126A2"/>
    <w:multiLevelType w:val="hybridMultilevel"/>
    <w:tmpl w:val="F926C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3"/>
  </w:num>
  <w:num w:numId="5">
    <w:abstractNumId w:val="21"/>
  </w:num>
  <w:num w:numId="6">
    <w:abstractNumId w:val="12"/>
  </w:num>
  <w:num w:numId="7">
    <w:abstractNumId w:val="25"/>
  </w:num>
  <w:num w:numId="8">
    <w:abstractNumId w:val="24"/>
  </w:num>
  <w:num w:numId="9">
    <w:abstractNumId w:val="31"/>
  </w:num>
  <w:num w:numId="10">
    <w:abstractNumId w:val="22"/>
  </w:num>
  <w:num w:numId="11">
    <w:abstractNumId w:val="28"/>
  </w:num>
  <w:num w:numId="12">
    <w:abstractNumId w:val="26"/>
  </w:num>
  <w:num w:numId="13">
    <w:abstractNumId w:val="7"/>
  </w:num>
  <w:num w:numId="14">
    <w:abstractNumId w:val="9"/>
  </w:num>
  <w:num w:numId="15">
    <w:abstractNumId w:val="29"/>
  </w:num>
  <w:num w:numId="16">
    <w:abstractNumId w:val="17"/>
  </w:num>
  <w:num w:numId="17">
    <w:abstractNumId w:val="11"/>
  </w:num>
  <w:num w:numId="18">
    <w:abstractNumId w:val="2"/>
  </w:num>
  <w:num w:numId="19">
    <w:abstractNumId w:val="16"/>
  </w:num>
  <w:num w:numId="20">
    <w:abstractNumId w:val="18"/>
  </w:num>
  <w:num w:numId="21">
    <w:abstractNumId w:val="20"/>
  </w:num>
  <w:num w:numId="22">
    <w:abstractNumId w:val="19"/>
  </w:num>
  <w:num w:numId="23">
    <w:abstractNumId w:val="13"/>
  </w:num>
  <w:num w:numId="24">
    <w:abstractNumId w:val="4"/>
  </w:num>
  <w:num w:numId="25">
    <w:abstractNumId w:val="15"/>
  </w:num>
  <w:num w:numId="26">
    <w:abstractNumId w:val="5"/>
  </w:num>
  <w:num w:numId="27">
    <w:abstractNumId w:val="8"/>
  </w:num>
  <w:num w:numId="28">
    <w:abstractNumId w:val="1"/>
  </w:num>
  <w:num w:numId="29">
    <w:abstractNumId w:val="3"/>
  </w:num>
  <w:num w:numId="30">
    <w:abstractNumId w:val="10"/>
  </w:num>
  <w:num w:numId="31">
    <w:abstractNumId w:val="30"/>
  </w:num>
  <w:num w:numId="32">
    <w:abstractNumId w:val="27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eselot Slingerland">
    <w15:presenceInfo w15:providerId="AD" w15:userId="S-1-5-21-2654570428-1956004359-3202473398-10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nl-NL" w:vendorID="9" w:dllVersion="512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18"/>
    <w:rsid w:val="0000140D"/>
    <w:rsid w:val="00003BC0"/>
    <w:rsid w:val="00011109"/>
    <w:rsid w:val="00015AC0"/>
    <w:rsid w:val="00023844"/>
    <w:rsid w:val="00045E6D"/>
    <w:rsid w:val="00050EB6"/>
    <w:rsid w:val="00051342"/>
    <w:rsid w:val="0006167A"/>
    <w:rsid w:val="00071F1A"/>
    <w:rsid w:val="0007208C"/>
    <w:rsid w:val="000741C8"/>
    <w:rsid w:val="00080AC9"/>
    <w:rsid w:val="00084466"/>
    <w:rsid w:val="00091A0F"/>
    <w:rsid w:val="00091CA3"/>
    <w:rsid w:val="000C1976"/>
    <w:rsid w:val="000C78AF"/>
    <w:rsid w:val="000D66DD"/>
    <w:rsid w:val="000D7E2A"/>
    <w:rsid w:val="000D7E3E"/>
    <w:rsid w:val="000E0775"/>
    <w:rsid w:val="000E6549"/>
    <w:rsid w:val="000F08EE"/>
    <w:rsid w:val="001021F8"/>
    <w:rsid w:val="00107412"/>
    <w:rsid w:val="001129C7"/>
    <w:rsid w:val="00112C58"/>
    <w:rsid w:val="001278A8"/>
    <w:rsid w:val="00134919"/>
    <w:rsid w:val="0013724D"/>
    <w:rsid w:val="0014025A"/>
    <w:rsid w:val="00142386"/>
    <w:rsid w:val="00143DC8"/>
    <w:rsid w:val="00166D6A"/>
    <w:rsid w:val="001678E9"/>
    <w:rsid w:val="001701E5"/>
    <w:rsid w:val="00187EAD"/>
    <w:rsid w:val="001A0B6A"/>
    <w:rsid w:val="001A2E37"/>
    <w:rsid w:val="001A42C8"/>
    <w:rsid w:val="001A601B"/>
    <w:rsid w:val="001B6C3A"/>
    <w:rsid w:val="001C03A3"/>
    <w:rsid w:val="001C0CC6"/>
    <w:rsid w:val="001D1F10"/>
    <w:rsid w:val="001E02C9"/>
    <w:rsid w:val="001E03D8"/>
    <w:rsid w:val="001E776E"/>
    <w:rsid w:val="001E7D50"/>
    <w:rsid w:val="001F4659"/>
    <w:rsid w:val="0020041F"/>
    <w:rsid w:val="00200BC4"/>
    <w:rsid w:val="00201116"/>
    <w:rsid w:val="00202CEB"/>
    <w:rsid w:val="00203B69"/>
    <w:rsid w:val="00243EE9"/>
    <w:rsid w:val="002535C0"/>
    <w:rsid w:val="002536B9"/>
    <w:rsid w:val="00261797"/>
    <w:rsid w:val="00263637"/>
    <w:rsid w:val="00263EE2"/>
    <w:rsid w:val="00265B91"/>
    <w:rsid w:val="002774CF"/>
    <w:rsid w:val="002809DB"/>
    <w:rsid w:val="00290709"/>
    <w:rsid w:val="002A3AA5"/>
    <w:rsid w:val="002B1C95"/>
    <w:rsid w:val="002B5A7B"/>
    <w:rsid w:val="002C5502"/>
    <w:rsid w:val="002D0667"/>
    <w:rsid w:val="002D31B8"/>
    <w:rsid w:val="002E161F"/>
    <w:rsid w:val="002E1B55"/>
    <w:rsid w:val="002E3035"/>
    <w:rsid w:val="002E59E1"/>
    <w:rsid w:val="002F5F99"/>
    <w:rsid w:val="003137A2"/>
    <w:rsid w:val="003227FF"/>
    <w:rsid w:val="003304D7"/>
    <w:rsid w:val="00354B56"/>
    <w:rsid w:val="00376039"/>
    <w:rsid w:val="003831CD"/>
    <w:rsid w:val="003850C8"/>
    <w:rsid w:val="00392097"/>
    <w:rsid w:val="003A1097"/>
    <w:rsid w:val="003A7787"/>
    <w:rsid w:val="003B3628"/>
    <w:rsid w:val="003B42EB"/>
    <w:rsid w:val="003C32A3"/>
    <w:rsid w:val="003C3A5F"/>
    <w:rsid w:val="003D0EA3"/>
    <w:rsid w:val="003D38D7"/>
    <w:rsid w:val="003E2B3D"/>
    <w:rsid w:val="003E3F0F"/>
    <w:rsid w:val="003F531B"/>
    <w:rsid w:val="00400A70"/>
    <w:rsid w:val="00403E9E"/>
    <w:rsid w:val="00413B40"/>
    <w:rsid w:val="00420C8E"/>
    <w:rsid w:val="00432AD2"/>
    <w:rsid w:val="00433543"/>
    <w:rsid w:val="0043382F"/>
    <w:rsid w:val="0043660C"/>
    <w:rsid w:val="0044164B"/>
    <w:rsid w:val="00454762"/>
    <w:rsid w:val="0046282B"/>
    <w:rsid w:val="004667EB"/>
    <w:rsid w:val="00471AFE"/>
    <w:rsid w:val="004A095C"/>
    <w:rsid w:val="004A4016"/>
    <w:rsid w:val="004A544F"/>
    <w:rsid w:val="004A5F22"/>
    <w:rsid w:val="004A6742"/>
    <w:rsid w:val="004B759D"/>
    <w:rsid w:val="004C3A18"/>
    <w:rsid w:val="004C5F04"/>
    <w:rsid w:val="004E71DD"/>
    <w:rsid w:val="004E7EE7"/>
    <w:rsid w:val="004F1461"/>
    <w:rsid w:val="004F2778"/>
    <w:rsid w:val="004F3316"/>
    <w:rsid w:val="004F5421"/>
    <w:rsid w:val="00520A72"/>
    <w:rsid w:val="005258D6"/>
    <w:rsid w:val="00531C84"/>
    <w:rsid w:val="005426DE"/>
    <w:rsid w:val="00543C68"/>
    <w:rsid w:val="00543CEF"/>
    <w:rsid w:val="00544039"/>
    <w:rsid w:val="00556DA9"/>
    <w:rsid w:val="00556EB5"/>
    <w:rsid w:val="00561D28"/>
    <w:rsid w:val="0056431C"/>
    <w:rsid w:val="00571AC8"/>
    <w:rsid w:val="00571F02"/>
    <w:rsid w:val="00573303"/>
    <w:rsid w:val="00577360"/>
    <w:rsid w:val="00586808"/>
    <w:rsid w:val="00595A7E"/>
    <w:rsid w:val="005A11C7"/>
    <w:rsid w:val="005A4712"/>
    <w:rsid w:val="005A47D9"/>
    <w:rsid w:val="005A55C3"/>
    <w:rsid w:val="005C173C"/>
    <w:rsid w:val="005E744E"/>
    <w:rsid w:val="006031EA"/>
    <w:rsid w:val="00606914"/>
    <w:rsid w:val="00612A84"/>
    <w:rsid w:val="00614AEE"/>
    <w:rsid w:val="00615287"/>
    <w:rsid w:val="006216D3"/>
    <w:rsid w:val="0062447D"/>
    <w:rsid w:val="006325E6"/>
    <w:rsid w:val="006408EA"/>
    <w:rsid w:val="006469D7"/>
    <w:rsid w:val="00650EBE"/>
    <w:rsid w:val="006600DC"/>
    <w:rsid w:val="00661C35"/>
    <w:rsid w:val="00663D55"/>
    <w:rsid w:val="0067700A"/>
    <w:rsid w:val="00687FB0"/>
    <w:rsid w:val="00691B60"/>
    <w:rsid w:val="00697BF3"/>
    <w:rsid w:val="006A5B1F"/>
    <w:rsid w:val="006B2C18"/>
    <w:rsid w:val="006C0666"/>
    <w:rsid w:val="006C1DA8"/>
    <w:rsid w:val="006F77FE"/>
    <w:rsid w:val="007020A2"/>
    <w:rsid w:val="0070611F"/>
    <w:rsid w:val="00723B8B"/>
    <w:rsid w:val="0072624F"/>
    <w:rsid w:val="00732958"/>
    <w:rsid w:val="007378E3"/>
    <w:rsid w:val="00741494"/>
    <w:rsid w:val="00751409"/>
    <w:rsid w:val="00752421"/>
    <w:rsid w:val="0075731B"/>
    <w:rsid w:val="00766049"/>
    <w:rsid w:val="00770F80"/>
    <w:rsid w:val="00775186"/>
    <w:rsid w:val="00782BCF"/>
    <w:rsid w:val="00793F23"/>
    <w:rsid w:val="007A2AAD"/>
    <w:rsid w:val="007A3F6E"/>
    <w:rsid w:val="007A5437"/>
    <w:rsid w:val="007B43E6"/>
    <w:rsid w:val="007B4782"/>
    <w:rsid w:val="007C314C"/>
    <w:rsid w:val="007C3601"/>
    <w:rsid w:val="007D1B8C"/>
    <w:rsid w:val="007D2AF6"/>
    <w:rsid w:val="007D45C6"/>
    <w:rsid w:val="007F3A9C"/>
    <w:rsid w:val="007F6ABF"/>
    <w:rsid w:val="00800D44"/>
    <w:rsid w:val="008136C8"/>
    <w:rsid w:val="0081506E"/>
    <w:rsid w:val="008159C1"/>
    <w:rsid w:val="008341A9"/>
    <w:rsid w:val="00841D71"/>
    <w:rsid w:val="00850CC1"/>
    <w:rsid w:val="00853CA3"/>
    <w:rsid w:val="00871A8F"/>
    <w:rsid w:val="0087621C"/>
    <w:rsid w:val="008800C2"/>
    <w:rsid w:val="00881719"/>
    <w:rsid w:val="008837D7"/>
    <w:rsid w:val="00886407"/>
    <w:rsid w:val="008A5921"/>
    <w:rsid w:val="008B22D3"/>
    <w:rsid w:val="008B4E18"/>
    <w:rsid w:val="008C3C2D"/>
    <w:rsid w:val="008D3878"/>
    <w:rsid w:val="008D3F29"/>
    <w:rsid w:val="008F2C4E"/>
    <w:rsid w:val="00924F38"/>
    <w:rsid w:val="00926959"/>
    <w:rsid w:val="00935FF7"/>
    <w:rsid w:val="0094410E"/>
    <w:rsid w:val="00944A15"/>
    <w:rsid w:val="00955569"/>
    <w:rsid w:val="00962CEF"/>
    <w:rsid w:val="009749D7"/>
    <w:rsid w:val="009965EB"/>
    <w:rsid w:val="009C5EB4"/>
    <w:rsid w:val="009C61D6"/>
    <w:rsid w:val="009D626D"/>
    <w:rsid w:val="009E1312"/>
    <w:rsid w:val="00A0465C"/>
    <w:rsid w:val="00A10B7E"/>
    <w:rsid w:val="00A15524"/>
    <w:rsid w:val="00A23F65"/>
    <w:rsid w:val="00A35C22"/>
    <w:rsid w:val="00A3694B"/>
    <w:rsid w:val="00A51418"/>
    <w:rsid w:val="00A57BAD"/>
    <w:rsid w:val="00A641C7"/>
    <w:rsid w:val="00A673B8"/>
    <w:rsid w:val="00A67D2E"/>
    <w:rsid w:val="00A74371"/>
    <w:rsid w:val="00A90ACF"/>
    <w:rsid w:val="00A91B7E"/>
    <w:rsid w:val="00A93398"/>
    <w:rsid w:val="00AA092F"/>
    <w:rsid w:val="00AB106E"/>
    <w:rsid w:val="00AB1C17"/>
    <w:rsid w:val="00AC456F"/>
    <w:rsid w:val="00AD31EB"/>
    <w:rsid w:val="00AE3877"/>
    <w:rsid w:val="00B0248C"/>
    <w:rsid w:val="00B024BE"/>
    <w:rsid w:val="00B05347"/>
    <w:rsid w:val="00B15AC2"/>
    <w:rsid w:val="00B2340D"/>
    <w:rsid w:val="00B25F8B"/>
    <w:rsid w:val="00B369EF"/>
    <w:rsid w:val="00B3724B"/>
    <w:rsid w:val="00B46B0B"/>
    <w:rsid w:val="00B54108"/>
    <w:rsid w:val="00B54FE9"/>
    <w:rsid w:val="00B56E2B"/>
    <w:rsid w:val="00B6047E"/>
    <w:rsid w:val="00B66C4F"/>
    <w:rsid w:val="00B76567"/>
    <w:rsid w:val="00B94CB7"/>
    <w:rsid w:val="00BA1270"/>
    <w:rsid w:val="00BA632D"/>
    <w:rsid w:val="00BB58A1"/>
    <w:rsid w:val="00BB7545"/>
    <w:rsid w:val="00BC16B9"/>
    <w:rsid w:val="00BC35C1"/>
    <w:rsid w:val="00BD5297"/>
    <w:rsid w:val="00BE258D"/>
    <w:rsid w:val="00BE2822"/>
    <w:rsid w:val="00BF0922"/>
    <w:rsid w:val="00BF10C0"/>
    <w:rsid w:val="00C005F1"/>
    <w:rsid w:val="00C023A4"/>
    <w:rsid w:val="00C24AAC"/>
    <w:rsid w:val="00C408D1"/>
    <w:rsid w:val="00C408F7"/>
    <w:rsid w:val="00C416BC"/>
    <w:rsid w:val="00C4199B"/>
    <w:rsid w:val="00C50D1D"/>
    <w:rsid w:val="00C521FC"/>
    <w:rsid w:val="00C548EE"/>
    <w:rsid w:val="00C57672"/>
    <w:rsid w:val="00C80DB8"/>
    <w:rsid w:val="00C82B3A"/>
    <w:rsid w:val="00C85C93"/>
    <w:rsid w:val="00C8754F"/>
    <w:rsid w:val="00C931E8"/>
    <w:rsid w:val="00C952D5"/>
    <w:rsid w:val="00CA27C1"/>
    <w:rsid w:val="00CA46D2"/>
    <w:rsid w:val="00CB35EF"/>
    <w:rsid w:val="00CB53B3"/>
    <w:rsid w:val="00CC53DC"/>
    <w:rsid w:val="00CD2323"/>
    <w:rsid w:val="00CD5874"/>
    <w:rsid w:val="00D00DCE"/>
    <w:rsid w:val="00D11DC6"/>
    <w:rsid w:val="00D21DC1"/>
    <w:rsid w:val="00D22429"/>
    <w:rsid w:val="00D22B6E"/>
    <w:rsid w:val="00D22D36"/>
    <w:rsid w:val="00D36755"/>
    <w:rsid w:val="00D56855"/>
    <w:rsid w:val="00D609E3"/>
    <w:rsid w:val="00D70D08"/>
    <w:rsid w:val="00D7163E"/>
    <w:rsid w:val="00D801B6"/>
    <w:rsid w:val="00D90F03"/>
    <w:rsid w:val="00DA05E8"/>
    <w:rsid w:val="00DA4CBF"/>
    <w:rsid w:val="00DA54A0"/>
    <w:rsid w:val="00DA5D41"/>
    <w:rsid w:val="00DB7181"/>
    <w:rsid w:val="00DC4549"/>
    <w:rsid w:val="00DD1F5A"/>
    <w:rsid w:val="00E007C3"/>
    <w:rsid w:val="00E01921"/>
    <w:rsid w:val="00E1697E"/>
    <w:rsid w:val="00E2340E"/>
    <w:rsid w:val="00E3502B"/>
    <w:rsid w:val="00E36E81"/>
    <w:rsid w:val="00E42B27"/>
    <w:rsid w:val="00E43B35"/>
    <w:rsid w:val="00E817BC"/>
    <w:rsid w:val="00E839A9"/>
    <w:rsid w:val="00E85726"/>
    <w:rsid w:val="00E93FAF"/>
    <w:rsid w:val="00E941AD"/>
    <w:rsid w:val="00EA0A24"/>
    <w:rsid w:val="00EA0AFB"/>
    <w:rsid w:val="00EA60C2"/>
    <w:rsid w:val="00EB11A8"/>
    <w:rsid w:val="00EE1671"/>
    <w:rsid w:val="00EF0D91"/>
    <w:rsid w:val="00EF35A4"/>
    <w:rsid w:val="00EF70C1"/>
    <w:rsid w:val="00F076BA"/>
    <w:rsid w:val="00F17A9F"/>
    <w:rsid w:val="00F23B7E"/>
    <w:rsid w:val="00F26F04"/>
    <w:rsid w:val="00F33D55"/>
    <w:rsid w:val="00F35D90"/>
    <w:rsid w:val="00F364D9"/>
    <w:rsid w:val="00F3719E"/>
    <w:rsid w:val="00F50022"/>
    <w:rsid w:val="00F53A33"/>
    <w:rsid w:val="00F64DE3"/>
    <w:rsid w:val="00F75BF4"/>
    <w:rsid w:val="00F7693A"/>
    <w:rsid w:val="00F77090"/>
    <w:rsid w:val="00F953FA"/>
    <w:rsid w:val="00FA266F"/>
    <w:rsid w:val="00FA61C2"/>
    <w:rsid w:val="00F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f8f8f8"/>
    </o:shapedefaults>
    <o:shapelayout v:ext="edit">
      <o:idmap v:ext="edit" data="1"/>
    </o:shapelayout>
  </w:shapeDefaults>
  <w:decimalSymbol w:val=","/>
  <w:listSeparator w:val=";"/>
  <w14:docId w14:val="10E91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rsid w:val="004C3A18"/>
    <w:pPr>
      <w:keepLines/>
    </w:pPr>
    <w:rPr>
      <w:rFonts w:ascii="Segoe UI" w:hAnsi="Segoe UI"/>
      <w:sz w:val="18"/>
      <w:lang w:val="nl-NL" w:eastAsia="nl-NL"/>
    </w:rPr>
  </w:style>
  <w:style w:type="paragraph" w:styleId="Kop1">
    <w:name w:val="heading 1"/>
    <w:basedOn w:val="Standaard"/>
    <w:next w:val="Geenafstand"/>
    <w:qFormat/>
    <w:rsid w:val="008F2C4E"/>
    <w:pPr>
      <w:keepNext/>
      <w:numPr>
        <w:numId w:val="1"/>
      </w:numPr>
      <w:spacing w:before="360" w:after="120" w:line="360" w:lineRule="auto"/>
      <w:outlineLvl w:val="0"/>
    </w:pPr>
    <w:rPr>
      <w:b/>
      <w:kern w:val="28"/>
      <w:sz w:val="24"/>
      <w:szCs w:val="24"/>
      <w:lang w:val="en-US"/>
    </w:rPr>
  </w:style>
  <w:style w:type="paragraph" w:styleId="Kop2">
    <w:name w:val="heading 2"/>
    <w:basedOn w:val="Kop1"/>
    <w:next w:val="Geenafstand"/>
    <w:link w:val="Kop2Char"/>
    <w:uiPriority w:val="9"/>
    <w:qFormat/>
    <w:rsid w:val="00D22D36"/>
    <w:pPr>
      <w:numPr>
        <w:ilvl w:val="1"/>
      </w:numPr>
      <w:spacing w:before="240"/>
      <w:outlineLvl w:val="1"/>
    </w:pPr>
    <w:rPr>
      <w:sz w:val="20"/>
      <w:szCs w:val="20"/>
    </w:rPr>
  </w:style>
  <w:style w:type="paragraph" w:styleId="Kop3">
    <w:name w:val="heading 3"/>
    <w:basedOn w:val="Kop2"/>
    <w:next w:val="Geenafstand"/>
    <w:qFormat/>
    <w:rsid w:val="00E93FAF"/>
    <w:pPr>
      <w:numPr>
        <w:ilvl w:val="2"/>
      </w:numPr>
      <w:spacing w:before="120" w:after="60"/>
      <w:outlineLvl w:val="2"/>
    </w:pPr>
    <w:rPr>
      <w:sz w:val="18"/>
      <w:szCs w:val="18"/>
    </w:rPr>
  </w:style>
  <w:style w:type="paragraph" w:styleId="Kop4">
    <w:name w:val="heading 4"/>
    <w:basedOn w:val="Standaard"/>
    <w:pPr>
      <w:outlineLvl w:val="3"/>
    </w:pPr>
  </w:style>
  <w:style w:type="paragraph" w:styleId="Kop5">
    <w:name w:val="heading 5"/>
    <w:basedOn w:val="Standaard"/>
    <w:pPr>
      <w:outlineLvl w:val="4"/>
    </w:pPr>
  </w:style>
  <w:style w:type="paragraph" w:styleId="Kop6">
    <w:name w:val="heading 6"/>
    <w:basedOn w:val="Standaard"/>
    <w:pPr>
      <w:outlineLvl w:val="5"/>
    </w:pPr>
  </w:style>
  <w:style w:type="paragraph" w:styleId="Kop7">
    <w:name w:val="heading 7"/>
    <w:basedOn w:val="Standaard"/>
    <w:pPr>
      <w:outlineLvl w:val="6"/>
    </w:pPr>
  </w:style>
  <w:style w:type="paragraph" w:styleId="Kop8">
    <w:name w:val="heading 8"/>
    <w:basedOn w:val="Standaard"/>
    <w:pPr>
      <w:outlineLvl w:val="7"/>
    </w:pPr>
  </w:style>
  <w:style w:type="paragraph" w:styleId="Kop9">
    <w:name w:val="heading 9"/>
    <w:basedOn w:val="Standaard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b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noProof/>
      <w:color w:val="0000FF"/>
      <w:u w:val="single"/>
    </w:rPr>
  </w:style>
  <w:style w:type="paragraph" w:styleId="Plattetekst">
    <w:name w:val="Body Text"/>
    <w:basedOn w:val="Standaard"/>
    <w:pPr>
      <w:ind w:right="1870"/>
    </w:pPr>
  </w:style>
  <w:style w:type="paragraph" w:styleId="Inhopg4">
    <w:name w:val="toc 4"/>
    <w:basedOn w:val="Standaard"/>
    <w:next w:val="Standaard"/>
    <w:autoRedefine/>
    <w:semiHidden/>
    <w:pPr>
      <w:ind w:left="540"/>
    </w:pPr>
  </w:style>
  <w:style w:type="paragraph" w:styleId="Inhopg1">
    <w:name w:val="toc 1"/>
    <w:basedOn w:val="Standaard"/>
    <w:next w:val="Standaard"/>
    <w:autoRedefine/>
    <w:uiPriority w:val="39"/>
    <w:rsid w:val="00CA46D2"/>
    <w:pPr>
      <w:keepNext/>
      <w:tabs>
        <w:tab w:val="right" w:leader="dot" w:pos="9356"/>
      </w:tabs>
      <w:ind w:left="709" w:right="1134" w:hanging="709"/>
    </w:pPr>
    <w:rPr>
      <w:rFonts w:ascii="Verdana" w:hAnsi="Verdana"/>
      <w:b/>
      <w:sz w:val="16"/>
    </w:rPr>
  </w:style>
  <w:style w:type="paragraph" w:styleId="Inhopg2">
    <w:name w:val="toc 2"/>
    <w:basedOn w:val="Inhopg1"/>
    <w:next w:val="Standaard"/>
    <w:autoRedefine/>
    <w:uiPriority w:val="39"/>
    <w:rsid w:val="003E3F0F"/>
    <w:pPr>
      <w:tabs>
        <w:tab w:val="left" w:pos="851"/>
        <w:tab w:val="right" w:pos="9356"/>
      </w:tabs>
      <w:ind w:left="993"/>
    </w:pPr>
    <w:rPr>
      <w:b w:val="0"/>
    </w:rPr>
  </w:style>
  <w:style w:type="paragraph" w:styleId="Inhopg3">
    <w:name w:val="toc 3"/>
    <w:basedOn w:val="Inhopg2"/>
    <w:next w:val="Standaard"/>
    <w:autoRedefine/>
    <w:uiPriority w:val="39"/>
    <w:rsid w:val="003E3F0F"/>
    <w:pPr>
      <w:ind w:left="1276"/>
    </w:pPr>
  </w:style>
  <w:style w:type="paragraph" w:styleId="Inhopg5">
    <w:name w:val="toc 5"/>
    <w:basedOn w:val="Standaard"/>
    <w:next w:val="Standaard"/>
    <w:autoRedefine/>
    <w:semiHidden/>
    <w:pPr>
      <w:ind w:left="720"/>
    </w:pPr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customStyle="1" w:styleId="text1">
    <w:name w:val="text1"/>
    <w:basedOn w:val="Standaard"/>
    <w:pPr>
      <w:keepLines w:val="0"/>
      <w:spacing w:before="100" w:beforeAutospacing="1" w:after="100" w:afterAutospacing="1" w:line="240" w:lineRule="atLeast"/>
    </w:pPr>
    <w:rPr>
      <w:rFonts w:ascii="Verdana" w:eastAsia="Arial Unicode MS" w:hAnsi="Verdana" w:cs="Arial Unicode MS"/>
      <w:color w:val="545454"/>
      <w:sz w:val="17"/>
      <w:szCs w:val="17"/>
    </w:rPr>
  </w:style>
  <w:style w:type="paragraph" w:styleId="Lijstopsomteken">
    <w:name w:val="List Bullet"/>
    <w:basedOn w:val="Standaard"/>
    <w:autoRedefine/>
    <w:pPr>
      <w:numPr>
        <w:numId w:val="2"/>
      </w:numPr>
    </w:pPr>
  </w:style>
  <w:style w:type="paragraph" w:styleId="Ballontekst">
    <w:name w:val="Balloon Text"/>
    <w:basedOn w:val="Standaard"/>
    <w:link w:val="BallontekstChar"/>
    <w:rsid w:val="00D90F0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D90F03"/>
    <w:rPr>
      <w:rFonts w:ascii="Tahoma" w:hAnsi="Tahoma" w:cs="Tahoma"/>
      <w:sz w:val="16"/>
      <w:szCs w:val="16"/>
    </w:rPr>
  </w:style>
  <w:style w:type="paragraph" w:styleId="Geenafstand">
    <w:name w:val="No Spacing"/>
    <w:aliases w:val="Standard"/>
    <w:basedOn w:val="Standaard"/>
    <w:uiPriority w:val="1"/>
    <w:qFormat/>
    <w:rsid w:val="004C3A18"/>
    <w:pPr>
      <w:spacing w:line="360" w:lineRule="auto"/>
    </w:pPr>
    <w:rPr>
      <w:sz w:val="16"/>
      <w:szCs w:val="16"/>
      <w:lang w:val="en-US"/>
    </w:rPr>
  </w:style>
  <w:style w:type="character" w:styleId="Nadruk">
    <w:name w:val="Emphasis"/>
    <w:aliases w:val="Stabiplan info"/>
    <w:rsid w:val="004C3A18"/>
    <w:rPr>
      <w:rFonts w:ascii="Segoe UI" w:hAnsi="Segoe UI"/>
      <w:noProof/>
      <w:sz w:val="12"/>
      <w:lang w:val="en-US"/>
    </w:rPr>
  </w:style>
  <w:style w:type="character" w:styleId="Zwaar">
    <w:name w:val="Strong"/>
    <w:rsid w:val="00E93FAF"/>
    <w:rPr>
      <w:b/>
    </w:rPr>
  </w:style>
  <w:style w:type="paragraph" w:styleId="Titel">
    <w:name w:val="Title"/>
    <w:aliases w:val="Footer text"/>
    <w:basedOn w:val="Voettekst"/>
    <w:next w:val="Standaard"/>
    <w:link w:val="TitelChar"/>
    <w:rsid w:val="004C3A18"/>
    <w:rPr>
      <w:noProof/>
      <w:sz w:val="14"/>
      <w:lang w:val="en-US"/>
    </w:rPr>
  </w:style>
  <w:style w:type="character" w:customStyle="1" w:styleId="TitelChar">
    <w:name w:val="Titel Char"/>
    <w:aliases w:val="Footer text Char"/>
    <w:link w:val="Titel"/>
    <w:rsid w:val="004C3A18"/>
    <w:rPr>
      <w:rFonts w:ascii="Segoe UI" w:hAnsi="Segoe UI"/>
      <w:noProof/>
      <w:sz w:val="14"/>
      <w:lang w:eastAsia="nl-NL"/>
    </w:rPr>
  </w:style>
  <w:style w:type="character" w:styleId="GevolgdeHyperlink">
    <w:name w:val="FollowedHyperlink"/>
    <w:basedOn w:val="Standaardalinea-lettertype"/>
    <w:semiHidden/>
    <w:unhideWhenUsed/>
    <w:rsid w:val="003D38D7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semiHidden/>
    <w:unhideWhenUsed/>
    <w:rsid w:val="00C24AAC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24AAC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24AAC"/>
    <w:rPr>
      <w:rFonts w:ascii="Segoe UI" w:hAnsi="Segoe UI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24AA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24AAC"/>
    <w:rPr>
      <w:rFonts w:ascii="Segoe UI" w:hAnsi="Segoe UI"/>
      <w:b/>
      <w:bCs/>
      <w:lang w:val="nl-NL" w:eastAsia="nl-NL"/>
    </w:rPr>
  </w:style>
  <w:style w:type="paragraph" w:styleId="Lijstalinea">
    <w:name w:val="List Paragraph"/>
    <w:basedOn w:val="Standaard"/>
    <w:uiPriority w:val="34"/>
    <w:qFormat/>
    <w:rsid w:val="005A4712"/>
    <w:pPr>
      <w:ind w:left="720"/>
      <w:contextualSpacing/>
    </w:pPr>
  </w:style>
  <w:style w:type="table" w:styleId="Tabelraster">
    <w:name w:val="Table Grid"/>
    <w:basedOn w:val="Standaardtabel"/>
    <w:rsid w:val="007B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-translation-content">
    <w:name w:val="mt-translation-content"/>
    <w:basedOn w:val="Standaardalinea-lettertype"/>
    <w:rsid w:val="00261797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91B60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91B60"/>
    <w:rPr>
      <w:rFonts w:ascii="Courier New" w:hAnsi="Courier New" w:cs="Courier New"/>
    </w:rPr>
  </w:style>
  <w:style w:type="character" w:customStyle="1" w:styleId="Kop2Char">
    <w:name w:val="Kop 2 Char"/>
    <w:basedOn w:val="Standaardalinea-lettertype"/>
    <w:link w:val="Kop2"/>
    <w:uiPriority w:val="9"/>
    <w:rsid w:val="00290709"/>
    <w:rPr>
      <w:rFonts w:ascii="Segoe UI" w:hAnsi="Segoe UI"/>
      <w:b/>
      <w:kern w:val="28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rsid w:val="004C3A18"/>
    <w:pPr>
      <w:keepLines/>
    </w:pPr>
    <w:rPr>
      <w:rFonts w:ascii="Segoe UI" w:hAnsi="Segoe UI"/>
      <w:sz w:val="18"/>
      <w:lang w:val="nl-NL" w:eastAsia="nl-NL"/>
    </w:rPr>
  </w:style>
  <w:style w:type="paragraph" w:styleId="Kop1">
    <w:name w:val="heading 1"/>
    <w:basedOn w:val="Standaard"/>
    <w:next w:val="Geenafstand"/>
    <w:qFormat/>
    <w:rsid w:val="008F2C4E"/>
    <w:pPr>
      <w:keepNext/>
      <w:numPr>
        <w:numId w:val="1"/>
      </w:numPr>
      <w:spacing w:before="360" w:after="120" w:line="360" w:lineRule="auto"/>
      <w:outlineLvl w:val="0"/>
    </w:pPr>
    <w:rPr>
      <w:b/>
      <w:kern w:val="28"/>
      <w:sz w:val="24"/>
      <w:szCs w:val="24"/>
      <w:lang w:val="en-US"/>
    </w:rPr>
  </w:style>
  <w:style w:type="paragraph" w:styleId="Kop2">
    <w:name w:val="heading 2"/>
    <w:basedOn w:val="Kop1"/>
    <w:next w:val="Geenafstand"/>
    <w:link w:val="Kop2Char"/>
    <w:uiPriority w:val="9"/>
    <w:qFormat/>
    <w:rsid w:val="00D22D36"/>
    <w:pPr>
      <w:numPr>
        <w:ilvl w:val="1"/>
      </w:numPr>
      <w:spacing w:before="240"/>
      <w:outlineLvl w:val="1"/>
    </w:pPr>
    <w:rPr>
      <w:sz w:val="20"/>
      <w:szCs w:val="20"/>
    </w:rPr>
  </w:style>
  <w:style w:type="paragraph" w:styleId="Kop3">
    <w:name w:val="heading 3"/>
    <w:basedOn w:val="Kop2"/>
    <w:next w:val="Geenafstand"/>
    <w:qFormat/>
    <w:rsid w:val="00E93FAF"/>
    <w:pPr>
      <w:numPr>
        <w:ilvl w:val="2"/>
      </w:numPr>
      <w:spacing w:before="120" w:after="60"/>
      <w:outlineLvl w:val="2"/>
    </w:pPr>
    <w:rPr>
      <w:sz w:val="18"/>
      <w:szCs w:val="18"/>
    </w:rPr>
  </w:style>
  <w:style w:type="paragraph" w:styleId="Kop4">
    <w:name w:val="heading 4"/>
    <w:basedOn w:val="Standaard"/>
    <w:pPr>
      <w:outlineLvl w:val="3"/>
    </w:pPr>
  </w:style>
  <w:style w:type="paragraph" w:styleId="Kop5">
    <w:name w:val="heading 5"/>
    <w:basedOn w:val="Standaard"/>
    <w:pPr>
      <w:outlineLvl w:val="4"/>
    </w:pPr>
  </w:style>
  <w:style w:type="paragraph" w:styleId="Kop6">
    <w:name w:val="heading 6"/>
    <w:basedOn w:val="Standaard"/>
    <w:pPr>
      <w:outlineLvl w:val="5"/>
    </w:pPr>
  </w:style>
  <w:style w:type="paragraph" w:styleId="Kop7">
    <w:name w:val="heading 7"/>
    <w:basedOn w:val="Standaard"/>
    <w:pPr>
      <w:outlineLvl w:val="6"/>
    </w:pPr>
  </w:style>
  <w:style w:type="paragraph" w:styleId="Kop8">
    <w:name w:val="heading 8"/>
    <w:basedOn w:val="Standaard"/>
    <w:pPr>
      <w:outlineLvl w:val="7"/>
    </w:pPr>
  </w:style>
  <w:style w:type="paragraph" w:styleId="Kop9">
    <w:name w:val="heading 9"/>
    <w:basedOn w:val="Standaard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b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noProof/>
      <w:color w:val="0000FF"/>
      <w:u w:val="single"/>
    </w:rPr>
  </w:style>
  <w:style w:type="paragraph" w:styleId="Plattetekst">
    <w:name w:val="Body Text"/>
    <w:basedOn w:val="Standaard"/>
    <w:pPr>
      <w:ind w:right="1870"/>
    </w:pPr>
  </w:style>
  <w:style w:type="paragraph" w:styleId="Inhopg4">
    <w:name w:val="toc 4"/>
    <w:basedOn w:val="Standaard"/>
    <w:next w:val="Standaard"/>
    <w:autoRedefine/>
    <w:semiHidden/>
    <w:pPr>
      <w:ind w:left="540"/>
    </w:pPr>
  </w:style>
  <w:style w:type="paragraph" w:styleId="Inhopg1">
    <w:name w:val="toc 1"/>
    <w:basedOn w:val="Standaard"/>
    <w:next w:val="Standaard"/>
    <w:autoRedefine/>
    <w:uiPriority w:val="39"/>
    <w:rsid w:val="00CA46D2"/>
    <w:pPr>
      <w:keepNext/>
      <w:tabs>
        <w:tab w:val="right" w:leader="dot" w:pos="9356"/>
      </w:tabs>
      <w:ind w:left="709" w:right="1134" w:hanging="709"/>
    </w:pPr>
    <w:rPr>
      <w:rFonts w:ascii="Verdana" w:hAnsi="Verdana"/>
      <w:b/>
      <w:sz w:val="16"/>
    </w:rPr>
  </w:style>
  <w:style w:type="paragraph" w:styleId="Inhopg2">
    <w:name w:val="toc 2"/>
    <w:basedOn w:val="Inhopg1"/>
    <w:next w:val="Standaard"/>
    <w:autoRedefine/>
    <w:uiPriority w:val="39"/>
    <w:rsid w:val="003E3F0F"/>
    <w:pPr>
      <w:tabs>
        <w:tab w:val="left" w:pos="851"/>
        <w:tab w:val="right" w:pos="9356"/>
      </w:tabs>
      <w:ind w:left="993"/>
    </w:pPr>
    <w:rPr>
      <w:b w:val="0"/>
    </w:rPr>
  </w:style>
  <w:style w:type="paragraph" w:styleId="Inhopg3">
    <w:name w:val="toc 3"/>
    <w:basedOn w:val="Inhopg2"/>
    <w:next w:val="Standaard"/>
    <w:autoRedefine/>
    <w:uiPriority w:val="39"/>
    <w:rsid w:val="003E3F0F"/>
    <w:pPr>
      <w:ind w:left="1276"/>
    </w:pPr>
  </w:style>
  <w:style w:type="paragraph" w:styleId="Inhopg5">
    <w:name w:val="toc 5"/>
    <w:basedOn w:val="Standaard"/>
    <w:next w:val="Standaard"/>
    <w:autoRedefine/>
    <w:semiHidden/>
    <w:pPr>
      <w:ind w:left="720"/>
    </w:pPr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customStyle="1" w:styleId="text1">
    <w:name w:val="text1"/>
    <w:basedOn w:val="Standaard"/>
    <w:pPr>
      <w:keepLines w:val="0"/>
      <w:spacing w:before="100" w:beforeAutospacing="1" w:after="100" w:afterAutospacing="1" w:line="240" w:lineRule="atLeast"/>
    </w:pPr>
    <w:rPr>
      <w:rFonts w:ascii="Verdana" w:eastAsia="Arial Unicode MS" w:hAnsi="Verdana" w:cs="Arial Unicode MS"/>
      <w:color w:val="545454"/>
      <w:sz w:val="17"/>
      <w:szCs w:val="17"/>
    </w:rPr>
  </w:style>
  <w:style w:type="paragraph" w:styleId="Lijstopsomteken">
    <w:name w:val="List Bullet"/>
    <w:basedOn w:val="Standaard"/>
    <w:autoRedefine/>
    <w:pPr>
      <w:numPr>
        <w:numId w:val="2"/>
      </w:numPr>
    </w:pPr>
  </w:style>
  <w:style w:type="paragraph" w:styleId="Ballontekst">
    <w:name w:val="Balloon Text"/>
    <w:basedOn w:val="Standaard"/>
    <w:link w:val="BallontekstChar"/>
    <w:rsid w:val="00D90F0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D90F03"/>
    <w:rPr>
      <w:rFonts w:ascii="Tahoma" w:hAnsi="Tahoma" w:cs="Tahoma"/>
      <w:sz w:val="16"/>
      <w:szCs w:val="16"/>
    </w:rPr>
  </w:style>
  <w:style w:type="paragraph" w:styleId="Geenafstand">
    <w:name w:val="No Spacing"/>
    <w:aliases w:val="Standard"/>
    <w:basedOn w:val="Standaard"/>
    <w:uiPriority w:val="1"/>
    <w:qFormat/>
    <w:rsid w:val="004C3A18"/>
    <w:pPr>
      <w:spacing w:line="360" w:lineRule="auto"/>
    </w:pPr>
    <w:rPr>
      <w:sz w:val="16"/>
      <w:szCs w:val="16"/>
      <w:lang w:val="en-US"/>
    </w:rPr>
  </w:style>
  <w:style w:type="character" w:styleId="Nadruk">
    <w:name w:val="Emphasis"/>
    <w:aliases w:val="Stabiplan info"/>
    <w:rsid w:val="004C3A18"/>
    <w:rPr>
      <w:rFonts w:ascii="Segoe UI" w:hAnsi="Segoe UI"/>
      <w:noProof/>
      <w:sz w:val="12"/>
      <w:lang w:val="en-US"/>
    </w:rPr>
  </w:style>
  <w:style w:type="character" w:styleId="Zwaar">
    <w:name w:val="Strong"/>
    <w:rsid w:val="00E93FAF"/>
    <w:rPr>
      <w:b/>
    </w:rPr>
  </w:style>
  <w:style w:type="paragraph" w:styleId="Titel">
    <w:name w:val="Title"/>
    <w:aliases w:val="Footer text"/>
    <w:basedOn w:val="Voettekst"/>
    <w:next w:val="Standaard"/>
    <w:link w:val="TitelChar"/>
    <w:rsid w:val="004C3A18"/>
    <w:rPr>
      <w:noProof/>
      <w:sz w:val="14"/>
      <w:lang w:val="en-US"/>
    </w:rPr>
  </w:style>
  <w:style w:type="character" w:customStyle="1" w:styleId="TitelChar">
    <w:name w:val="Titel Char"/>
    <w:aliases w:val="Footer text Char"/>
    <w:link w:val="Titel"/>
    <w:rsid w:val="004C3A18"/>
    <w:rPr>
      <w:rFonts w:ascii="Segoe UI" w:hAnsi="Segoe UI"/>
      <w:noProof/>
      <w:sz w:val="14"/>
      <w:lang w:eastAsia="nl-NL"/>
    </w:rPr>
  </w:style>
  <w:style w:type="character" w:styleId="GevolgdeHyperlink">
    <w:name w:val="FollowedHyperlink"/>
    <w:basedOn w:val="Standaardalinea-lettertype"/>
    <w:semiHidden/>
    <w:unhideWhenUsed/>
    <w:rsid w:val="003D38D7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semiHidden/>
    <w:unhideWhenUsed/>
    <w:rsid w:val="00C24AAC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24AAC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24AAC"/>
    <w:rPr>
      <w:rFonts w:ascii="Segoe UI" w:hAnsi="Segoe UI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24AA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24AAC"/>
    <w:rPr>
      <w:rFonts w:ascii="Segoe UI" w:hAnsi="Segoe UI"/>
      <w:b/>
      <w:bCs/>
      <w:lang w:val="nl-NL" w:eastAsia="nl-NL"/>
    </w:rPr>
  </w:style>
  <w:style w:type="paragraph" w:styleId="Lijstalinea">
    <w:name w:val="List Paragraph"/>
    <w:basedOn w:val="Standaard"/>
    <w:uiPriority w:val="34"/>
    <w:qFormat/>
    <w:rsid w:val="005A4712"/>
    <w:pPr>
      <w:ind w:left="720"/>
      <w:contextualSpacing/>
    </w:pPr>
  </w:style>
  <w:style w:type="table" w:styleId="Tabelraster">
    <w:name w:val="Table Grid"/>
    <w:basedOn w:val="Standaardtabel"/>
    <w:rsid w:val="007B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-translation-content">
    <w:name w:val="mt-translation-content"/>
    <w:basedOn w:val="Standaardalinea-lettertype"/>
    <w:rsid w:val="00261797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91B60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91B60"/>
    <w:rPr>
      <w:rFonts w:ascii="Courier New" w:hAnsi="Courier New" w:cs="Courier New"/>
    </w:rPr>
  </w:style>
  <w:style w:type="character" w:customStyle="1" w:styleId="Kop2Char">
    <w:name w:val="Kop 2 Char"/>
    <w:basedOn w:val="Standaardalinea-lettertype"/>
    <w:link w:val="Kop2"/>
    <w:uiPriority w:val="9"/>
    <w:rsid w:val="00290709"/>
    <w:rPr>
      <w:rFonts w:ascii="Segoe UI" w:hAnsi="Segoe UI"/>
      <w:b/>
      <w:kern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63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Relationship Id="rId6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\AppData\Roaming\Microsoft\Templates\workgrouptemplates\Rijnburcht\Stabiplan%20EN\Functional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F5B4A-C7CD-4A38-B261-2ABBB44B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Design.dotx</Template>
  <TotalTime>0</TotalTime>
  <Pages>7</Pages>
  <Words>603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Stabiplan document</vt:lpstr>
      <vt:lpstr>Stabiplan document</vt:lpstr>
    </vt:vector>
  </TitlesOfParts>
  <Company>Stabiplan B.V.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Stabiplan document</dc:title>
  <dc:creator>Lieselot Slingerland</dc:creator>
  <cp:lastModifiedBy>Lieselot</cp:lastModifiedBy>
  <cp:revision>2</cp:revision>
  <cp:lastPrinted>2014-11-28T08:26:00Z</cp:lastPrinted>
  <dcterms:created xsi:type="dcterms:W3CDTF">2015-02-19T21:28:00Z</dcterms:created>
  <dcterms:modified xsi:type="dcterms:W3CDTF">2015-02-19T21:28:00Z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istributie">
    <vt:lpwstr>(not sent)</vt:lpwstr>
  </property>
  <property fmtid="{D5CDD505-2E9C-101B-9397-08002B2CF9AE}" pid="3" name="_Versie">
    <vt:lpwstr>1.0</vt:lpwstr>
  </property>
  <property fmtid="{D5CDD505-2E9C-101B-9397-08002B2CF9AE}" pid="4" name="_Datum">
    <vt:filetime>2000-01-17T22:00:00Z</vt:filetime>
  </property>
</Properties>
</file>